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2B2D13" w:rsidRPr="00D60069" w14:paraId="42BF676A" w14:textId="77777777" w:rsidTr="001E0877">
        <w:tc>
          <w:tcPr>
            <w:tcW w:w="7650" w:type="dxa"/>
          </w:tcPr>
          <w:p w14:paraId="445023FA" w14:textId="3BD7C0F2" w:rsidR="002B2D13" w:rsidRPr="00D60069" w:rsidRDefault="00362C89">
            <w:pPr>
              <w:pStyle w:val="Title"/>
            </w:pPr>
            <w:r>
              <w:t>Iteration 3 Meeting 2</w:t>
            </w:r>
          </w:p>
        </w:tc>
        <w:tc>
          <w:tcPr>
            <w:tcW w:w="2574" w:type="dxa"/>
            <w:vAlign w:val="bottom"/>
          </w:tcPr>
          <w:p w14:paraId="5180F500" w14:textId="3EC31D34" w:rsidR="00D62E01" w:rsidRPr="00D60069" w:rsidRDefault="00362C89">
            <w:pPr>
              <w:pStyle w:val="Heading3"/>
            </w:pPr>
            <w:r>
              <w:t>18/04/2022</w:t>
            </w:r>
          </w:p>
          <w:p w14:paraId="5B43F044" w14:textId="504B9AFE" w:rsidR="00D62E01" w:rsidRPr="00D60069" w:rsidRDefault="00362C89">
            <w:pPr>
              <w:pStyle w:val="Heading3"/>
            </w:pPr>
            <w:r>
              <w:t>12:00PM</w:t>
            </w:r>
          </w:p>
          <w:p w14:paraId="586556CA" w14:textId="199C82D7" w:rsidR="002B2D13" w:rsidRPr="00D60069" w:rsidRDefault="00362C89" w:rsidP="00D62E01">
            <w:pPr>
              <w:pStyle w:val="Heading3"/>
            </w:pPr>
            <w:r>
              <w:t>Microsoft Teams</w:t>
            </w:r>
          </w:p>
        </w:tc>
      </w:tr>
    </w:tbl>
    <w:tbl>
      <w:tblPr>
        <w:tblStyle w:val="PlainTable5"/>
        <w:tblW w:w="5000" w:type="pct"/>
        <w:tblCellMar>
          <w:top w:w="14" w:type="dxa"/>
          <w:left w:w="0" w:type="dxa"/>
          <w:bottom w:w="14" w:type="dxa"/>
          <w:right w:w="0" w:type="dxa"/>
        </w:tblCellMar>
        <w:tblLook w:val="0620" w:firstRow="1" w:lastRow="0" w:firstColumn="0" w:lastColumn="0" w:noHBand="1" w:noVBand="1"/>
        <w:tblDescription w:val="Layout table"/>
      </w:tblPr>
      <w:tblGrid>
        <w:gridCol w:w="1946"/>
        <w:gridCol w:w="3184"/>
        <w:gridCol w:w="1779"/>
        <w:gridCol w:w="3315"/>
      </w:tblGrid>
      <w:tr w:rsidR="002B2D13" w:rsidRPr="00D60069" w14:paraId="7D0CAA0C" w14:textId="77777777" w:rsidTr="00660EF4">
        <w:trPr>
          <w:cnfStyle w:val="100000000000" w:firstRow="1" w:lastRow="0" w:firstColumn="0" w:lastColumn="0" w:oddVBand="0" w:evenVBand="0" w:oddHBand="0" w:evenHBand="0" w:firstRowFirstColumn="0" w:firstRowLastColumn="0" w:lastRowFirstColumn="0" w:lastRowLastColumn="0"/>
        </w:trPr>
        <w:sdt>
          <w:sdtPr>
            <w:id w:val="834805806"/>
            <w:placeholder>
              <w:docPart w:val="F821F8BA8A36439F99B64E8DDF3681EA"/>
            </w:placeholder>
            <w:temporary/>
            <w:showingPlcHdr/>
            <w15:appearance w15:val="hidden"/>
          </w:sdtPr>
          <w:sdtEndPr/>
          <w:sdtContent>
            <w:tc>
              <w:tcPr>
                <w:tcW w:w="1946" w:type="dxa"/>
                <w:tcMar>
                  <w:top w:w="144" w:type="dxa"/>
                </w:tcMar>
              </w:tcPr>
              <w:p w14:paraId="43EF13CA" w14:textId="77777777" w:rsidR="002B2D13" w:rsidRPr="00D60069" w:rsidRDefault="006344A8" w:rsidP="00D60069">
                <w:pPr>
                  <w:pStyle w:val="Heading2"/>
                  <w:spacing w:after="80"/>
                  <w:outlineLvl w:val="1"/>
                </w:pPr>
                <w:r w:rsidRPr="00D60069">
                  <w:t>Meeting called by:</w:t>
                </w:r>
              </w:p>
            </w:tc>
          </w:sdtContent>
        </w:sdt>
        <w:tc>
          <w:tcPr>
            <w:tcW w:w="3184" w:type="dxa"/>
            <w:tcMar>
              <w:top w:w="144" w:type="dxa"/>
            </w:tcMar>
          </w:tcPr>
          <w:p w14:paraId="45D714C2" w14:textId="179B18C2" w:rsidR="002B2D13" w:rsidRPr="00D60069" w:rsidRDefault="00362C89" w:rsidP="00D60069">
            <w:pPr>
              <w:spacing w:after="80"/>
            </w:pPr>
            <w:r>
              <w:t>All members</w:t>
            </w:r>
          </w:p>
        </w:tc>
        <w:tc>
          <w:tcPr>
            <w:tcW w:w="1779" w:type="dxa"/>
            <w:tcMar>
              <w:top w:w="144" w:type="dxa"/>
            </w:tcMar>
          </w:tcPr>
          <w:p w14:paraId="6744314A" w14:textId="77777777" w:rsidR="002B2D13" w:rsidRPr="00D60069" w:rsidRDefault="0075710A" w:rsidP="00D60069">
            <w:pPr>
              <w:pStyle w:val="Heading2"/>
              <w:spacing w:after="80"/>
              <w:outlineLvl w:val="1"/>
            </w:pPr>
            <w:sdt>
              <w:sdtPr>
                <w:id w:val="-442851289"/>
                <w:placeholder>
                  <w:docPart w:val="AA20BD4A31A044A2B82796B33C6BECD3"/>
                </w:placeholder>
                <w:temporary/>
                <w:showingPlcHdr/>
                <w15:appearance w15:val="hidden"/>
              </w:sdtPr>
              <w:sdtEndPr/>
              <w:sdtContent>
                <w:r w:rsidR="006344A8" w:rsidRPr="00D60069">
                  <w:t>Type of meeting:</w:t>
                </w:r>
              </w:sdtContent>
            </w:sdt>
          </w:p>
        </w:tc>
        <w:tc>
          <w:tcPr>
            <w:tcW w:w="3315" w:type="dxa"/>
            <w:tcMar>
              <w:top w:w="144" w:type="dxa"/>
            </w:tcMar>
          </w:tcPr>
          <w:p w14:paraId="3E23C36B" w14:textId="3043B476" w:rsidR="002B2D13" w:rsidRPr="00D60069" w:rsidRDefault="00362C89" w:rsidP="00D60069">
            <w:pPr>
              <w:spacing w:after="80"/>
            </w:pPr>
            <w:r>
              <w:t>Progress check-in</w:t>
            </w:r>
          </w:p>
        </w:tc>
      </w:tr>
      <w:tr w:rsidR="002B2D13" w:rsidRPr="00D60069" w14:paraId="52093B41" w14:textId="77777777" w:rsidTr="00660EF4">
        <w:sdt>
          <w:sdtPr>
            <w:id w:val="-906145096"/>
            <w:placeholder>
              <w:docPart w:val="0896E92FC4EC41D5983F7C8CC2102F40"/>
            </w:placeholder>
            <w:temporary/>
            <w:showingPlcHdr/>
            <w15:appearance w15:val="hidden"/>
          </w:sdtPr>
          <w:sdtEndPr/>
          <w:sdtContent>
            <w:tc>
              <w:tcPr>
                <w:tcW w:w="1946" w:type="dxa"/>
              </w:tcPr>
              <w:p w14:paraId="69E487D1" w14:textId="77777777" w:rsidR="002B2D13" w:rsidRPr="00D60069" w:rsidRDefault="006344A8" w:rsidP="00D60069">
                <w:pPr>
                  <w:pStyle w:val="Heading2"/>
                  <w:spacing w:after="80"/>
                  <w:outlineLvl w:val="1"/>
                </w:pPr>
                <w:r w:rsidRPr="00D60069">
                  <w:t>Facilitator:</w:t>
                </w:r>
              </w:p>
            </w:tc>
          </w:sdtContent>
        </w:sdt>
        <w:tc>
          <w:tcPr>
            <w:tcW w:w="3184" w:type="dxa"/>
          </w:tcPr>
          <w:p w14:paraId="7F3B47B2" w14:textId="6CA83650" w:rsidR="002B2D13" w:rsidRPr="00D60069" w:rsidRDefault="00362C89" w:rsidP="00D60069">
            <w:pPr>
              <w:spacing w:after="80"/>
            </w:pPr>
            <w:r>
              <w:t xml:space="preserve">Rui </w:t>
            </w:r>
            <w:r w:rsidRPr="000818E0">
              <w:t>Ekanayake</w:t>
            </w:r>
          </w:p>
        </w:tc>
        <w:tc>
          <w:tcPr>
            <w:tcW w:w="1779" w:type="dxa"/>
          </w:tcPr>
          <w:p w14:paraId="203A71A6" w14:textId="77777777" w:rsidR="002B2D13" w:rsidRPr="00D60069" w:rsidRDefault="0075710A" w:rsidP="00D60069">
            <w:pPr>
              <w:pStyle w:val="Heading2"/>
              <w:spacing w:after="80"/>
              <w:outlineLvl w:val="1"/>
            </w:pPr>
            <w:sdt>
              <w:sdtPr>
                <w:id w:val="795647141"/>
                <w:placeholder>
                  <w:docPart w:val="C738F6719F2F4565B094D91CDCF88CAE"/>
                </w:placeholder>
                <w:temporary/>
                <w:showingPlcHdr/>
                <w15:appearance w15:val="hidden"/>
              </w:sdtPr>
              <w:sdtEndPr/>
              <w:sdtContent>
                <w:r w:rsidR="006344A8" w:rsidRPr="00D60069">
                  <w:t>Note taker:</w:t>
                </w:r>
              </w:sdtContent>
            </w:sdt>
          </w:p>
        </w:tc>
        <w:tc>
          <w:tcPr>
            <w:tcW w:w="3315" w:type="dxa"/>
          </w:tcPr>
          <w:p w14:paraId="7D26BC0D" w14:textId="2E63DB2E" w:rsidR="002B2D13" w:rsidRPr="00D60069" w:rsidRDefault="00362C89" w:rsidP="00D60069">
            <w:pPr>
              <w:spacing w:after="80"/>
            </w:pPr>
            <w:r>
              <w:t>Ashna Desai</w:t>
            </w:r>
          </w:p>
        </w:tc>
      </w:tr>
      <w:tr w:rsidR="002B2D13" w:rsidRPr="00D60069" w14:paraId="3DE622BD" w14:textId="77777777" w:rsidTr="00660EF4">
        <w:tc>
          <w:tcPr>
            <w:tcW w:w="1946" w:type="dxa"/>
          </w:tcPr>
          <w:p w14:paraId="47330242" w14:textId="77777777" w:rsidR="002B2D13" w:rsidRPr="00D60069" w:rsidRDefault="0075710A" w:rsidP="00D60069">
            <w:pPr>
              <w:pStyle w:val="Heading2"/>
              <w:spacing w:after="80"/>
              <w:outlineLvl w:val="1"/>
            </w:pPr>
            <w:sdt>
              <w:sdtPr>
                <w:id w:val="-1232768380"/>
                <w:placeholder>
                  <w:docPart w:val="9F301A4352954083944EF913FFB3A5EA"/>
                </w:placeholder>
                <w:temporary/>
                <w:showingPlcHdr/>
                <w15:appearance w15:val="hidden"/>
              </w:sdtPr>
              <w:sdtEndPr/>
              <w:sdtContent>
                <w:r w:rsidR="006344A8" w:rsidRPr="00D60069">
                  <w:t>Timekeeper:</w:t>
                </w:r>
              </w:sdtContent>
            </w:sdt>
          </w:p>
        </w:tc>
        <w:tc>
          <w:tcPr>
            <w:tcW w:w="3184" w:type="dxa"/>
          </w:tcPr>
          <w:p w14:paraId="0AEA690F" w14:textId="0E2C3FC2" w:rsidR="002B2D13" w:rsidRPr="00D60069" w:rsidRDefault="00362C89" w:rsidP="00D60069">
            <w:pPr>
              <w:spacing w:after="80"/>
            </w:pPr>
            <w:r>
              <w:t>Jerome Chiu</w:t>
            </w:r>
          </w:p>
        </w:tc>
        <w:tc>
          <w:tcPr>
            <w:tcW w:w="1779" w:type="dxa"/>
          </w:tcPr>
          <w:p w14:paraId="5DCD1813" w14:textId="77777777" w:rsidR="002B2D13" w:rsidRPr="00D60069" w:rsidRDefault="002B2D13" w:rsidP="00D60069">
            <w:pPr>
              <w:pStyle w:val="Heading2"/>
              <w:spacing w:after="80"/>
              <w:outlineLvl w:val="1"/>
            </w:pPr>
          </w:p>
        </w:tc>
        <w:tc>
          <w:tcPr>
            <w:tcW w:w="3315" w:type="dxa"/>
          </w:tcPr>
          <w:p w14:paraId="20217083" w14:textId="77777777" w:rsidR="002B2D13" w:rsidRPr="00D60069" w:rsidRDefault="002B2D13"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2B2D13" w:rsidRPr="00D60069" w14:paraId="52AFAD3A" w14:textId="77777777" w:rsidTr="00E048B4">
        <w:tc>
          <w:tcPr>
            <w:tcW w:w="1980" w:type="dxa"/>
            <w:tcMar>
              <w:top w:w="144" w:type="dxa"/>
            </w:tcMar>
          </w:tcPr>
          <w:p w14:paraId="40CF7BA3" w14:textId="77777777" w:rsidR="002B2D13" w:rsidRPr="00D60069" w:rsidRDefault="0075710A">
            <w:pPr>
              <w:pStyle w:val="Heading2"/>
            </w:pPr>
            <w:sdt>
              <w:sdtPr>
                <w:id w:val="1643469904"/>
                <w:placeholder>
                  <w:docPart w:val="00A1C06D0EF4471F9C698ACA93BAF536"/>
                </w:placeholder>
                <w:temporary/>
                <w:showingPlcHdr/>
                <w15:appearance w15:val="hidden"/>
              </w:sdtPr>
              <w:sdtEndPr/>
              <w:sdtContent>
                <w:r w:rsidR="006344A8" w:rsidRPr="00D60069">
                  <w:t>Attendees:</w:t>
                </w:r>
              </w:sdtContent>
            </w:sdt>
          </w:p>
        </w:tc>
        <w:tc>
          <w:tcPr>
            <w:tcW w:w="8244" w:type="dxa"/>
            <w:tcMar>
              <w:top w:w="144" w:type="dxa"/>
            </w:tcMar>
          </w:tcPr>
          <w:p w14:paraId="72C6E0EC" w14:textId="5551882B" w:rsidR="002B2D13" w:rsidRPr="00D60069" w:rsidRDefault="00362C89" w:rsidP="00D62E01">
            <w:r>
              <w:t xml:space="preserve">Aaleen Ahmed, Ashna Desai, Chris Sirimat, Jerome Chiu, Rui </w:t>
            </w:r>
            <w:r w:rsidRPr="000818E0">
              <w:t>Ekanayake</w:t>
            </w:r>
          </w:p>
        </w:tc>
      </w:tr>
      <w:tr w:rsidR="002B2D13" w:rsidRPr="00D60069" w14:paraId="2D559412" w14:textId="77777777" w:rsidTr="00E048B4">
        <w:tc>
          <w:tcPr>
            <w:tcW w:w="1980" w:type="dxa"/>
          </w:tcPr>
          <w:p w14:paraId="38956EB3" w14:textId="77777777" w:rsidR="002B2D13" w:rsidRPr="00D60069" w:rsidRDefault="0075710A">
            <w:pPr>
              <w:pStyle w:val="Heading2"/>
            </w:pPr>
            <w:sdt>
              <w:sdtPr>
                <w:id w:val="-1255275818"/>
                <w:placeholder>
                  <w:docPart w:val="8A181658E94D4E4FB101075C6948BF5C"/>
                </w:placeholder>
                <w:temporary/>
                <w:showingPlcHdr/>
                <w15:appearance w15:val="hidden"/>
              </w:sdtPr>
              <w:sdtEndPr/>
              <w:sdtContent>
                <w:r w:rsidR="006344A8" w:rsidRPr="00D60069">
                  <w:t>Please read:</w:t>
                </w:r>
              </w:sdtContent>
            </w:sdt>
          </w:p>
        </w:tc>
        <w:tc>
          <w:tcPr>
            <w:tcW w:w="8244" w:type="dxa"/>
          </w:tcPr>
          <w:p w14:paraId="57C4A0B1" w14:textId="4D2507ED" w:rsidR="002B2D13" w:rsidRPr="00D60069" w:rsidRDefault="00362C89">
            <w:r>
              <w:t>N/A</w:t>
            </w:r>
          </w:p>
        </w:tc>
      </w:tr>
      <w:tr w:rsidR="002B2D13" w:rsidRPr="00D60069" w14:paraId="3FEC323D" w14:textId="77777777" w:rsidTr="00E048B4">
        <w:tc>
          <w:tcPr>
            <w:tcW w:w="1980" w:type="dxa"/>
          </w:tcPr>
          <w:p w14:paraId="471E5459" w14:textId="77777777" w:rsidR="002B2D13" w:rsidRPr="00D60069" w:rsidRDefault="0075710A">
            <w:pPr>
              <w:pStyle w:val="Heading2"/>
            </w:pPr>
            <w:sdt>
              <w:sdtPr>
                <w:id w:val="681237791"/>
                <w:placeholder>
                  <w:docPart w:val="6AC87509AC9144A48423B503FB977358"/>
                </w:placeholder>
                <w:temporary/>
                <w:showingPlcHdr/>
                <w15:appearance w15:val="hidden"/>
              </w:sdtPr>
              <w:sdtEndPr/>
              <w:sdtContent>
                <w:r w:rsidR="006344A8" w:rsidRPr="00D60069">
                  <w:t>Please bring:</w:t>
                </w:r>
              </w:sdtContent>
            </w:sdt>
          </w:p>
        </w:tc>
        <w:tc>
          <w:tcPr>
            <w:tcW w:w="8244" w:type="dxa"/>
          </w:tcPr>
          <w:p w14:paraId="7196C40E" w14:textId="5C027938" w:rsidR="002B2D13" w:rsidRPr="00D60069" w:rsidRDefault="00362C89" w:rsidP="00D62E01">
            <w:r>
              <w:t>Code written so far</w:t>
            </w:r>
          </w:p>
        </w:tc>
      </w:tr>
    </w:tbl>
    <w:sdt>
      <w:sdtPr>
        <w:id w:val="-2901889"/>
        <w:placeholder>
          <w:docPart w:val="EC2A9E4E3C874ACFB2401BA84A29B5B0"/>
        </w:placeholder>
        <w:temporary/>
        <w:showingPlcHdr/>
        <w15:appearance w15:val="hidden"/>
      </w:sdtPr>
      <w:sdtEndPr/>
      <w:sdtContent>
        <w:p w14:paraId="63503064" w14:textId="77777777" w:rsidR="002B2D13" w:rsidRPr="00D60069" w:rsidRDefault="006344A8">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D60069" w14:paraId="08AE4288" w14:textId="77777777" w:rsidTr="00D62E01">
        <w:tc>
          <w:tcPr>
            <w:tcW w:w="1620" w:type="dxa"/>
          </w:tcPr>
          <w:bookmarkStart w:id="0" w:name="MinuteItems"/>
          <w:bookmarkStart w:id="1" w:name="MinuteTopicSection"/>
          <w:bookmarkEnd w:id="0"/>
          <w:p w14:paraId="165D4B31" w14:textId="77777777" w:rsidR="002B2D13" w:rsidRPr="00D60069" w:rsidRDefault="0075710A">
            <w:pPr>
              <w:pStyle w:val="Heading2"/>
            </w:pPr>
            <w:sdt>
              <w:sdtPr>
                <w:id w:val="90904773"/>
                <w:placeholder>
                  <w:docPart w:val="1F1B2A5C01FE49C0AC40E141BBB7940D"/>
                </w:placeholder>
                <w:temporary/>
                <w:showingPlcHdr/>
                <w15:appearance w15:val="hidden"/>
              </w:sdtPr>
              <w:sdtEndPr/>
              <w:sdtContent>
                <w:r w:rsidR="006344A8" w:rsidRPr="00D60069">
                  <w:t>Agenda item:</w:t>
                </w:r>
              </w:sdtContent>
            </w:sdt>
          </w:p>
        </w:tc>
        <w:tc>
          <w:tcPr>
            <w:tcW w:w="4970" w:type="dxa"/>
          </w:tcPr>
          <w:p w14:paraId="141A48A2" w14:textId="683BCE5E" w:rsidR="002B2D13" w:rsidRPr="00D60069" w:rsidRDefault="00362C89">
            <w:r>
              <w:t>Progress Update</w:t>
            </w:r>
          </w:p>
        </w:tc>
        <w:tc>
          <w:tcPr>
            <w:tcW w:w="1324" w:type="dxa"/>
          </w:tcPr>
          <w:p w14:paraId="4F611A4F" w14:textId="77777777" w:rsidR="002B2D13" w:rsidRPr="00D60069" w:rsidRDefault="0075710A">
            <w:pPr>
              <w:pStyle w:val="Heading2"/>
            </w:pPr>
            <w:sdt>
              <w:sdtPr>
                <w:id w:val="1737199064"/>
                <w:placeholder>
                  <w:docPart w:val="F70C4158414C49ACA1244F8575F735F2"/>
                </w:placeholder>
                <w:temporary/>
                <w:showingPlcHdr/>
                <w15:appearance w15:val="hidden"/>
              </w:sdtPr>
              <w:sdtEndPr/>
              <w:sdtContent>
                <w:r w:rsidR="006344A8" w:rsidRPr="00D60069">
                  <w:t>Presenter:</w:t>
                </w:r>
              </w:sdtContent>
            </w:sdt>
          </w:p>
        </w:tc>
        <w:tc>
          <w:tcPr>
            <w:tcW w:w="2310" w:type="dxa"/>
          </w:tcPr>
          <w:p w14:paraId="5B3B3006" w14:textId="168DCA5B" w:rsidR="002B2D13" w:rsidRPr="00D60069" w:rsidRDefault="00362C89">
            <w:r>
              <w:t>All members</w:t>
            </w:r>
          </w:p>
        </w:tc>
      </w:tr>
    </w:tbl>
    <w:p w14:paraId="203B018C" w14:textId="77777777" w:rsidR="002B2D13" w:rsidRPr="00D60069" w:rsidRDefault="0075710A">
      <w:pPr>
        <w:pStyle w:val="Heading4"/>
      </w:pPr>
      <w:sdt>
        <w:sdtPr>
          <w:id w:val="-391195506"/>
          <w:placeholder>
            <w:docPart w:val="68A649A1413843648F1AACEDB049F222"/>
          </w:placeholder>
          <w:temporary/>
          <w:showingPlcHdr/>
          <w15:appearance w15:val="hidden"/>
        </w:sdtPr>
        <w:sdtEndPr/>
        <w:sdtContent>
          <w:r w:rsidR="006344A8" w:rsidRPr="00D60069">
            <w:t>Discussion:</w:t>
          </w:r>
        </w:sdtContent>
      </w:sdt>
    </w:p>
    <w:p w14:paraId="12B71CCC" w14:textId="67C3056E" w:rsidR="002B2D13" w:rsidRPr="00D60069" w:rsidRDefault="00362C89">
      <w:r>
        <w:t xml:space="preserve">All members will go around and state what they have completed so far and if there are any errors or clarification that they need help with from other members </w:t>
      </w:r>
    </w:p>
    <w:p w14:paraId="15D875C9" w14:textId="77777777" w:rsidR="002B2D13" w:rsidRPr="00D60069" w:rsidRDefault="0075710A">
      <w:pPr>
        <w:pStyle w:val="Heading4"/>
      </w:pPr>
      <w:sdt>
        <w:sdtPr>
          <w:id w:val="1574465788"/>
          <w:placeholder>
            <w:docPart w:val="BF2FBD6BFB9F4B2BB4390DE788A4C032"/>
          </w:placeholder>
          <w:temporary/>
          <w:showingPlcHdr/>
          <w15:appearance w15:val="hidden"/>
        </w:sdtPr>
        <w:sdtEndPr/>
        <w:sdtContent>
          <w:r w:rsidR="006344A8" w:rsidRPr="00D60069">
            <w:t>Conclusions:</w:t>
          </w:r>
        </w:sdtContent>
      </w:sdt>
    </w:p>
    <w:p w14:paraId="2C2B51EC" w14:textId="6E50AC89" w:rsidR="002B2D13" w:rsidRPr="00D60069" w:rsidRDefault="0001102E">
      <w:r>
        <w:t xml:space="preserve">The way standup/start was being implemented has changed and as a result standup/active and standup/send need to be adjusted. User/stats and users/stats are still under progress. Tagging needs to be implemented into functions where messages are sent so that notifications/get can be updated accordingly. </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Content table"/>
      </w:tblPr>
      <w:tblGrid>
        <w:gridCol w:w="5310"/>
        <w:gridCol w:w="3060"/>
        <w:gridCol w:w="1854"/>
      </w:tblGrid>
      <w:tr w:rsidR="002B2D13" w:rsidRPr="00660EF4" w14:paraId="2A79E7A2" w14:textId="77777777" w:rsidTr="009D7A70">
        <w:trPr>
          <w:cnfStyle w:val="100000000000" w:firstRow="1" w:lastRow="0" w:firstColumn="0" w:lastColumn="0" w:oddVBand="0" w:evenVBand="0" w:oddHBand="0" w:evenHBand="0" w:firstRowFirstColumn="0" w:firstRowLastColumn="0" w:lastRowFirstColumn="0" w:lastRowLastColumn="0"/>
          <w:tblHeader/>
        </w:trPr>
        <w:tc>
          <w:tcPr>
            <w:tcW w:w="5310" w:type="dxa"/>
            <w:vAlign w:val="bottom"/>
          </w:tcPr>
          <w:bookmarkStart w:id="2" w:name="MinuteDiscussion"/>
          <w:bookmarkStart w:id="3" w:name="MinuteActionItems"/>
          <w:bookmarkEnd w:id="2"/>
          <w:bookmarkEnd w:id="3"/>
          <w:p w14:paraId="14F2A387" w14:textId="77777777" w:rsidR="002B2D13" w:rsidRPr="00660EF4" w:rsidRDefault="0075710A" w:rsidP="00660EF4">
            <w:sdt>
              <w:sdtPr>
                <w:id w:val="-1717032099"/>
                <w:placeholder>
                  <w:docPart w:val="D581682B6DA64BF3AAAD34CC2901F00D"/>
                </w:placeholder>
                <w:temporary/>
                <w:showingPlcHdr/>
                <w15:appearance w15:val="hidden"/>
              </w:sdtPr>
              <w:sdtEndPr/>
              <w:sdtContent>
                <w:r w:rsidR="006344A8" w:rsidRPr="00660EF4">
                  <w:t>Action items</w:t>
                </w:r>
              </w:sdtContent>
            </w:sdt>
          </w:p>
        </w:tc>
        <w:bookmarkStart w:id="4" w:name="MinutePersonResponsible"/>
        <w:bookmarkEnd w:id="4"/>
        <w:tc>
          <w:tcPr>
            <w:tcW w:w="3060" w:type="dxa"/>
            <w:vAlign w:val="bottom"/>
          </w:tcPr>
          <w:p w14:paraId="3B782EE3" w14:textId="77777777" w:rsidR="002B2D13" w:rsidRPr="00660EF4" w:rsidRDefault="0075710A" w:rsidP="00660EF4">
            <w:sdt>
              <w:sdtPr>
                <w:id w:val="-319821758"/>
                <w:placeholder>
                  <w:docPart w:val="180A7175B2EF48BFABD89563467CE948"/>
                </w:placeholder>
                <w:temporary/>
                <w:showingPlcHdr/>
                <w15:appearance w15:val="hidden"/>
              </w:sdtPr>
              <w:sdtEndPr/>
              <w:sdtContent>
                <w:r w:rsidR="006344A8" w:rsidRPr="00660EF4">
                  <w:t>Person responsible</w:t>
                </w:r>
              </w:sdtContent>
            </w:sdt>
          </w:p>
        </w:tc>
        <w:bookmarkStart w:id="5" w:name="MinuteDeadline"/>
        <w:bookmarkEnd w:id="5"/>
        <w:tc>
          <w:tcPr>
            <w:tcW w:w="1854" w:type="dxa"/>
            <w:vAlign w:val="bottom"/>
          </w:tcPr>
          <w:p w14:paraId="0CAB80D3" w14:textId="77777777" w:rsidR="002B2D13" w:rsidRPr="00660EF4" w:rsidRDefault="0075710A" w:rsidP="00660EF4">
            <w:sdt>
              <w:sdtPr>
                <w:id w:val="433413345"/>
                <w:placeholder>
                  <w:docPart w:val="7C75E03AE9B2406A94889E0A73A71D6F"/>
                </w:placeholder>
                <w:temporary/>
                <w:showingPlcHdr/>
                <w15:appearance w15:val="hidden"/>
              </w:sdtPr>
              <w:sdtEndPr/>
              <w:sdtContent>
                <w:r w:rsidR="006344A8" w:rsidRPr="00660EF4">
                  <w:t>Deadline</w:t>
                </w:r>
              </w:sdtContent>
            </w:sdt>
          </w:p>
        </w:tc>
      </w:tr>
      <w:tr w:rsidR="002B2D13" w:rsidRPr="00D60069" w14:paraId="2C45958B" w14:textId="77777777" w:rsidTr="009D7A70">
        <w:tc>
          <w:tcPr>
            <w:tcW w:w="5310" w:type="dxa"/>
          </w:tcPr>
          <w:p w14:paraId="21B8088C" w14:textId="69921E0E" w:rsidR="002B2D13" w:rsidRPr="00D60069" w:rsidRDefault="0001102E" w:rsidP="00D60069">
            <w:pPr>
              <w:pStyle w:val="ListBullet"/>
              <w:spacing w:after="80"/>
            </w:pPr>
            <w:r>
              <w:t>Update standup/</w:t>
            </w:r>
            <w:r w:rsidR="009D7A70">
              <w:t>active</w:t>
            </w:r>
          </w:p>
        </w:tc>
        <w:tc>
          <w:tcPr>
            <w:tcW w:w="3060" w:type="dxa"/>
          </w:tcPr>
          <w:p w14:paraId="2C2C9C68" w14:textId="70E64195" w:rsidR="002B2D13" w:rsidRPr="00D60069" w:rsidRDefault="009D7A70" w:rsidP="00D60069">
            <w:pPr>
              <w:spacing w:after="80"/>
            </w:pPr>
            <w:r>
              <w:t>Chris Sirimat</w:t>
            </w:r>
          </w:p>
        </w:tc>
        <w:tc>
          <w:tcPr>
            <w:tcW w:w="1854" w:type="dxa"/>
          </w:tcPr>
          <w:p w14:paraId="46790870" w14:textId="3BF39EC7" w:rsidR="002B2D13" w:rsidRPr="00D60069" w:rsidRDefault="009D7A70" w:rsidP="00D60069">
            <w:pPr>
              <w:spacing w:after="80"/>
            </w:pPr>
            <w:r>
              <w:t>18/04/2022</w:t>
            </w:r>
          </w:p>
        </w:tc>
      </w:tr>
      <w:tr w:rsidR="002B2D13" w:rsidRPr="00D60069" w14:paraId="4A926328" w14:textId="77777777" w:rsidTr="009D7A70">
        <w:tc>
          <w:tcPr>
            <w:tcW w:w="5310" w:type="dxa"/>
          </w:tcPr>
          <w:p w14:paraId="0486BBB5" w14:textId="0463A5D8" w:rsidR="002B2D13" w:rsidRPr="00D60069" w:rsidRDefault="009D7A70" w:rsidP="00D60069">
            <w:pPr>
              <w:pStyle w:val="ListBullet"/>
              <w:spacing w:after="80"/>
            </w:pPr>
            <w:r>
              <w:t>Update standup/send</w:t>
            </w:r>
          </w:p>
        </w:tc>
        <w:tc>
          <w:tcPr>
            <w:tcW w:w="3060" w:type="dxa"/>
          </w:tcPr>
          <w:p w14:paraId="3FDBC9CC" w14:textId="5901CD24" w:rsidR="002B2D13" w:rsidRPr="00D60069" w:rsidRDefault="009D7A70" w:rsidP="00D60069">
            <w:pPr>
              <w:spacing w:after="80"/>
            </w:pPr>
            <w:r>
              <w:t xml:space="preserve">Rui </w:t>
            </w:r>
            <w:r w:rsidRPr="000818E0">
              <w:t>Ekanayake</w:t>
            </w:r>
          </w:p>
        </w:tc>
        <w:tc>
          <w:tcPr>
            <w:tcW w:w="1854" w:type="dxa"/>
          </w:tcPr>
          <w:p w14:paraId="6DD9760B" w14:textId="038A8F84" w:rsidR="002B2D13" w:rsidRPr="00D60069" w:rsidRDefault="009D7A70" w:rsidP="00D60069">
            <w:pPr>
              <w:spacing w:after="80"/>
            </w:pPr>
            <w:r>
              <w:t>18/04/2022</w:t>
            </w:r>
          </w:p>
        </w:tc>
      </w:tr>
      <w:tr w:rsidR="009D7A70" w:rsidRPr="00D60069" w14:paraId="0F73E09B" w14:textId="77777777" w:rsidTr="009D7A70">
        <w:tc>
          <w:tcPr>
            <w:tcW w:w="5310" w:type="dxa"/>
          </w:tcPr>
          <w:p w14:paraId="478A21ED" w14:textId="589C50E7" w:rsidR="009D7A70" w:rsidRDefault="009D7A70" w:rsidP="00D60069">
            <w:pPr>
              <w:pStyle w:val="ListBullet"/>
            </w:pPr>
            <w:r>
              <w:t>Finish user/stats and users/stats</w:t>
            </w:r>
          </w:p>
        </w:tc>
        <w:tc>
          <w:tcPr>
            <w:tcW w:w="3060" w:type="dxa"/>
          </w:tcPr>
          <w:p w14:paraId="194456BF" w14:textId="47E7A138" w:rsidR="009D7A70" w:rsidRDefault="009D7A70" w:rsidP="00D60069">
            <w:r>
              <w:t>Jerome Chiu</w:t>
            </w:r>
          </w:p>
        </w:tc>
        <w:tc>
          <w:tcPr>
            <w:tcW w:w="1854" w:type="dxa"/>
          </w:tcPr>
          <w:p w14:paraId="6DC0907C" w14:textId="75B0662F" w:rsidR="009D7A70" w:rsidRDefault="009D7A70" w:rsidP="00D60069">
            <w:r>
              <w:t>18/04/2022</w:t>
            </w:r>
          </w:p>
        </w:tc>
      </w:tr>
      <w:tr w:rsidR="009D7A70" w:rsidRPr="00D60069" w14:paraId="2C27A3A5" w14:textId="77777777" w:rsidTr="009D7A70">
        <w:tc>
          <w:tcPr>
            <w:tcW w:w="5310" w:type="dxa"/>
          </w:tcPr>
          <w:p w14:paraId="2A412D37" w14:textId="00A052A9" w:rsidR="009D7A70" w:rsidRDefault="009D7A70" w:rsidP="00D60069">
            <w:pPr>
              <w:pStyle w:val="ListBullet"/>
            </w:pPr>
            <w:r>
              <w:t>Add tagging to relevant functions</w:t>
            </w:r>
          </w:p>
        </w:tc>
        <w:tc>
          <w:tcPr>
            <w:tcW w:w="3060" w:type="dxa"/>
          </w:tcPr>
          <w:p w14:paraId="2170674E" w14:textId="268E645D" w:rsidR="009D7A70" w:rsidRDefault="009D7A70" w:rsidP="00D60069">
            <w:r>
              <w:t>Aaleen Ahmed</w:t>
            </w:r>
          </w:p>
        </w:tc>
        <w:tc>
          <w:tcPr>
            <w:tcW w:w="1854" w:type="dxa"/>
          </w:tcPr>
          <w:p w14:paraId="7037EA62" w14:textId="0B4D11DD" w:rsidR="009D7A70" w:rsidRDefault="009D7A70" w:rsidP="00D60069">
            <w:r>
              <w:t>18/04/2022</w:t>
            </w:r>
          </w:p>
        </w:tc>
      </w:tr>
      <w:tr w:rsidR="009D7A70" w:rsidRPr="00D60069" w14:paraId="0F799A95" w14:textId="77777777" w:rsidTr="009D7A70">
        <w:tc>
          <w:tcPr>
            <w:tcW w:w="5310" w:type="dxa"/>
          </w:tcPr>
          <w:p w14:paraId="6753C7DE" w14:textId="77777777" w:rsidR="009D7A70" w:rsidRDefault="009D7A70" w:rsidP="00D60069">
            <w:pPr>
              <w:pStyle w:val="ListBullet"/>
            </w:pPr>
            <w:r>
              <w:t>Update notifications/get</w:t>
            </w:r>
          </w:p>
          <w:p w14:paraId="0F875F47" w14:textId="4D76F2F7" w:rsidR="009D7A70" w:rsidRDefault="009D7A70" w:rsidP="009D7A70">
            <w:pPr>
              <w:pStyle w:val="ListBullet"/>
              <w:numPr>
                <w:ilvl w:val="0"/>
                <w:numId w:val="0"/>
              </w:numPr>
              <w:ind w:left="360"/>
            </w:pPr>
          </w:p>
        </w:tc>
        <w:tc>
          <w:tcPr>
            <w:tcW w:w="3060" w:type="dxa"/>
          </w:tcPr>
          <w:p w14:paraId="575ED46C" w14:textId="6302A63C" w:rsidR="009D7A70" w:rsidRDefault="009D7A70" w:rsidP="00D60069">
            <w:r>
              <w:t>Ashna Desai</w:t>
            </w:r>
          </w:p>
        </w:tc>
        <w:tc>
          <w:tcPr>
            <w:tcW w:w="1854" w:type="dxa"/>
          </w:tcPr>
          <w:p w14:paraId="6C0824D3" w14:textId="26B2F745" w:rsidR="009D7A70" w:rsidRDefault="009D7A70" w:rsidP="00D60069">
            <w:r>
              <w:t>18/04/2022</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D60069" w14:paraId="186AF1EC" w14:textId="77777777" w:rsidTr="00D62E01">
        <w:tc>
          <w:tcPr>
            <w:tcW w:w="1620" w:type="dxa"/>
          </w:tcPr>
          <w:bookmarkEnd w:id="1"/>
          <w:p w14:paraId="7F650CFF" w14:textId="77777777" w:rsidR="00D62E01" w:rsidRPr="00D60069" w:rsidRDefault="0075710A" w:rsidP="006344A8">
            <w:pPr>
              <w:pStyle w:val="Heading2"/>
            </w:pPr>
            <w:sdt>
              <w:sdtPr>
                <w:id w:val="113951409"/>
                <w:placeholder>
                  <w:docPart w:val="981E3C8EAA6D4665A03B30FD5A740DBA"/>
                </w:placeholder>
                <w:temporary/>
                <w:showingPlcHdr/>
                <w15:appearance w15:val="hidden"/>
              </w:sdtPr>
              <w:sdtEndPr/>
              <w:sdtContent>
                <w:r w:rsidR="00D62E01" w:rsidRPr="00D60069">
                  <w:t>Agenda item:</w:t>
                </w:r>
              </w:sdtContent>
            </w:sdt>
          </w:p>
        </w:tc>
        <w:tc>
          <w:tcPr>
            <w:tcW w:w="4970" w:type="dxa"/>
          </w:tcPr>
          <w:p w14:paraId="62B08367" w14:textId="6E1BDBC2" w:rsidR="00D62E01" w:rsidRPr="00D60069" w:rsidRDefault="009D7A70" w:rsidP="006344A8">
            <w:r>
              <w:t>Improve style</w:t>
            </w:r>
            <w:r w:rsidR="00F804E2">
              <w:t>,</w:t>
            </w:r>
            <w:r>
              <w:t xml:space="preserve"> error check code</w:t>
            </w:r>
            <w:r w:rsidR="00F804E2">
              <w:t xml:space="preserve"> and improve coverage</w:t>
            </w:r>
          </w:p>
        </w:tc>
        <w:tc>
          <w:tcPr>
            <w:tcW w:w="1324" w:type="dxa"/>
          </w:tcPr>
          <w:p w14:paraId="28ADEE7F" w14:textId="77777777" w:rsidR="00D62E01" w:rsidRPr="00D60069" w:rsidRDefault="0075710A" w:rsidP="006344A8">
            <w:pPr>
              <w:pStyle w:val="Heading2"/>
            </w:pPr>
            <w:sdt>
              <w:sdtPr>
                <w:id w:val="1072624145"/>
                <w:placeholder>
                  <w:docPart w:val="F33B6815BEFD418BBB8A8B904C864E31"/>
                </w:placeholder>
                <w:temporary/>
                <w:showingPlcHdr/>
                <w15:appearance w15:val="hidden"/>
              </w:sdtPr>
              <w:sdtEndPr/>
              <w:sdtContent>
                <w:r w:rsidR="00D62E01" w:rsidRPr="00D60069">
                  <w:t>Presenter:</w:t>
                </w:r>
              </w:sdtContent>
            </w:sdt>
          </w:p>
        </w:tc>
        <w:tc>
          <w:tcPr>
            <w:tcW w:w="2310" w:type="dxa"/>
          </w:tcPr>
          <w:p w14:paraId="33A33D14" w14:textId="5A1B8A30" w:rsidR="00D62E01" w:rsidRPr="00D60069" w:rsidRDefault="009D7A70" w:rsidP="006344A8">
            <w:r>
              <w:t>Chris Sirimat</w:t>
            </w:r>
          </w:p>
        </w:tc>
      </w:tr>
    </w:tbl>
    <w:p w14:paraId="59CFB36A" w14:textId="77777777" w:rsidR="00D62E01" w:rsidRPr="00D60069" w:rsidRDefault="0075710A" w:rsidP="00D62E01">
      <w:pPr>
        <w:pStyle w:val="Heading4"/>
      </w:pPr>
      <w:sdt>
        <w:sdtPr>
          <w:id w:val="1495455185"/>
          <w:placeholder>
            <w:docPart w:val="7E27B146277041CE943B7E432424A242"/>
          </w:placeholder>
          <w:temporary/>
          <w:showingPlcHdr/>
          <w15:appearance w15:val="hidden"/>
        </w:sdtPr>
        <w:sdtEndPr/>
        <w:sdtContent>
          <w:r w:rsidR="00D62E01" w:rsidRPr="00D60069">
            <w:t>Discussion:</w:t>
          </w:r>
        </w:sdtContent>
      </w:sdt>
    </w:p>
    <w:p w14:paraId="1022CAB1" w14:textId="5D6C7118" w:rsidR="00D62E01" w:rsidRPr="00D60069" w:rsidRDefault="009D7A70" w:rsidP="00D62E01">
      <w:r>
        <w:t>After all routes have successfully been updated and are passing pytest, all code will be checked for style and cleaned up to be more presentable. Any tests that are commented out will be uncommented and updated so that they pass.</w:t>
      </w:r>
      <w:r w:rsidR="00F804E2">
        <w:t xml:space="preserve"> Additional tests will be added where necessary to improve coverage </w:t>
      </w:r>
    </w:p>
    <w:p w14:paraId="21C6B255" w14:textId="77777777" w:rsidR="00D62E01" w:rsidRPr="00D60069" w:rsidRDefault="0075710A" w:rsidP="00D62E01">
      <w:pPr>
        <w:pStyle w:val="Heading4"/>
      </w:pPr>
      <w:sdt>
        <w:sdtPr>
          <w:id w:val="-1295436725"/>
          <w:placeholder>
            <w:docPart w:val="6D2BA9675FF14CECAED71DBBE6F781E1"/>
          </w:placeholder>
          <w:temporary/>
          <w:showingPlcHdr/>
          <w15:appearance w15:val="hidden"/>
        </w:sdtPr>
        <w:sdtEndPr/>
        <w:sdtContent>
          <w:r w:rsidR="00D62E01" w:rsidRPr="00D60069">
            <w:t>Conclusions:</w:t>
          </w:r>
        </w:sdtContent>
      </w:sdt>
    </w:p>
    <w:p w14:paraId="5EB42C09" w14:textId="01569D21" w:rsidR="00D62E01" w:rsidRPr="00D60069" w:rsidRDefault="00F804E2" w:rsidP="00D62E01">
      <w:r>
        <w:t xml:space="preserve">Repeated code was removed and comments and helper functions were added where necessary. Commented tests were uncommented and fixed so that they pass. Additional tests were added in </w:t>
      </w:r>
      <w:r w:rsidR="0075710A">
        <w:t>message_test.py for message_unpin and message_sendlater</w:t>
      </w:r>
      <w:r>
        <w:t xml:space="preserve"> in order to improve coverage.</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Content table"/>
      </w:tblPr>
      <w:tblGrid>
        <w:gridCol w:w="5310"/>
        <w:gridCol w:w="3060"/>
        <w:gridCol w:w="1854"/>
      </w:tblGrid>
      <w:tr w:rsidR="00D60069" w:rsidRPr="00660EF4" w14:paraId="051EFB14" w14:textId="77777777" w:rsidTr="00660EF4">
        <w:trPr>
          <w:cnfStyle w:val="100000000000" w:firstRow="1" w:lastRow="0" w:firstColumn="0" w:lastColumn="0" w:oddVBand="0" w:evenVBand="0" w:oddHBand="0" w:evenHBand="0" w:firstRowFirstColumn="0" w:firstRowLastColumn="0" w:lastRowFirstColumn="0" w:lastRowLastColumn="0"/>
          <w:tblHeader/>
        </w:trPr>
        <w:tc>
          <w:tcPr>
            <w:tcW w:w="5310" w:type="dxa"/>
            <w:vAlign w:val="bottom"/>
          </w:tcPr>
          <w:p w14:paraId="410A4836" w14:textId="77777777" w:rsidR="00D60069" w:rsidRPr="00660EF4" w:rsidRDefault="0075710A" w:rsidP="00660EF4">
            <w:sdt>
              <w:sdtPr>
                <w:id w:val="1576775990"/>
                <w:placeholder>
                  <w:docPart w:val="C9CF971D5AF74C73880D785007368A7F"/>
                </w:placeholder>
                <w:temporary/>
                <w:showingPlcHdr/>
                <w15:appearance w15:val="hidden"/>
              </w:sdtPr>
              <w:sdtEndPr/>
              <w:sdtContent>
                <w:r w:rsidR="00D60069" w:rsidRPr="00660EF4">
                  <w:t>Action items</w:t>
                </w:r>
              </w:sdtContent>
            </w:sdt>
          </w:p>
        </w:tc>
        <w:tc>
          <w:tcPr>
            <w:tcW w:w="3060" w:type="dxa"/>
            <w:vAlign w:val="bottom"/>
          </w:tcPr>
          <w:p w14:paraId="42810B85" w14:textId="77777777" w:rsidR="00D60069" w:rsidRPr="00660EF4" w:rsidRDefault="0075710A" w:rsidP="00660EF4">
            <w:sdt>
              <w:sdtPr>
                <w:id w:val="-778569795"/>
                <w:placeholder>
                  <w:docPart w:val="2E8625DE00874B3AA1A050947ABA6F98"/>
                </w:placeholder>
                <w:temporary/>
                <w:showingPlcHdr/>
                <w15:appearance w15:val="hidden"/>
              </w:sdtPr>
              <w:sdtEndPr/>
              <w:sdtContent>
                <w:r w:rsidR="00D60069" w:rsidRPr="00660EF4">
                  <w:t>Person responsible</w:t>
                </w:r>
              </w:sdtContent>
            </w:sdt>
          </w:p>
        </w:tc>
        <w:tc>
          <w:tcPr>
            <w:tcW w:w="1854" w:type="dxa"/>
            <w:vAlign w:val="bottom"/>
          </w:tcPr>
          <w:p w14:paraId="6BA3C73A" w14:textId="77777777" w:rsidR="00D60069" w:rsidRPr="00660EF4" w:rsidRDefault="0075710A" w:rsidP="00660EF4">
            <w:sdt>
              <w:sdtPr>
                <w:id w:val="-1974196117"/>
                <w:placeholder>
                  <w:docPart w:val="D36E346D0CF24E279145AF9510F16397"/>
                </w:placeholder>
                <w:temporary/>
                <w:showingPlcHdr/>
                <w15:appearance w15:val="hidden"/>
              </w:sdtPr>
              <w:sdtEndPr/>
              <w:sdtContent>
                <w:r w:rsidR="00D60069" w:rsidRPr="00660EF4">
                  <w:t>Deadline</w:t>
                </w:r>
              </w:sdtContent>
            </w:sdt>
          </w:p>
        </w:tc>
      </w:tr>
      <w:tr w:rsidR="00D60069" w:rsidRPr="00D60069" w14:paraId="1B1F4839" w14:textId="77777777" w:rsidTr="00660EF4">
        <w:tc>
          <w:tcPr>
            <w:tcW w:w="5310" w:type="dxa"/>
          </w:tcPr>
          <w:p w14:paraId="1092DD40" w14:textId="3A8DB541" w:rsidR="00D60069" w:rsidRPr="00D60069" w:rsidRDefault="00F804E2" w:rsidP="00284200">
            <w:pPr>
              <w:pStyle w:val="ListBullet"/>
              <w:spacing w:after="80"/>
            </w:pPr>
            <w:r>
              <w:t>Improve style</w:t>
            </w:r>
          </w:p>
        </w:tc>
        <w:tc>
          <w:tcPr>
            <w:tcW w:w="3060" w:type="dxa"/>
          </w:tcPr>
          <w:p w14:paraId="6D3E8F74" w14:textId="1EF96DC3" w:rsidR="00D60069" w:rsidRPr="00D60069" w:rsidRDefault="00F804E2" w:rsidP="00284200">
            <w:pPr>
              <w:spacing w:after="80"/>
            </w:pPr>
            <w:r>
              <w:t>All members</w:t>
            </w:r>
          </w:p>
        </w:tc>
        <w:tc>
          <w:tcPr>
            <w:tcW w:w="1854" w:type="dxa"/>
          </w:tcPr>
          <w:p w14:paraId="14123F9E" w14:textId="2D7F3DB5" w:rsidR="00D60069" w:rsidRPr="00D60069" w:rsidRDefault="00F804E2" w:rsidP="00284200">
            <w:pPr>
              <w:spacing w:after="80"/>
            </w:pPr>
            <w:r>
              <w:t>18/04/2022</w:t>
            </w:r>
          </w:p>
        </w:tc>
      </w:tr>
      <w:tr w:rsidR="00D60069" w:rsidRPr="00D60069" w14:paraId="459AA3F9" w14:textId="77777777" w:rsidTr="00660EF4">
        <w:tc>
          <w:tcPr>
            <w:tcW w:w="5310" w:type="dxa"/>
          </w:tcPr>
          <w:p w14:paraId="1A22728C" w14:textId="7341309A" w:rsidR="00D60069" w:rsidRPr="00D60069" w:rsidRDefault="00F804E2" w:rsidP="00284200">
            <w:pPr>
              <w:pStyle w:val="ListBullet"/>
              <w:spacing w:after="80"/>
            </w:pPr>
            <w:r>
              <w:t>Uncomment tests</w:t>
            </w:r>
          </w:p>
        </w:tc>
        <w:tc>
          <w:tcPr>
            <w:tcW w:w="3060" w:type="dxa"/>
          </w:tcPr>
          <w:p w14:paraId="36913568" w14:textId="6D037133" w:rsidR="00D60069" w:rsidRPr="00D60069" w:rsidRDefault="00F804E2" w:rsidP="00284200">
            <w:pPr>
              <w:spacing w:after="80"/>
            </w:pPr>
            <w:r>
              <w:t>All members</w:t>
            </w:r>
          </w:p>
        </w:tc>
        <w:tc>
          <w:tcPr>
            <w:tcW w:w="1854" w:type="dxa"/>
          </w:tcPr>
          <w:p w14:paraId="7BBABABB" w14:textId="030505ED" w:rsidR="00D60069" w:rsidRPr="00D60069" w:rsidRDefault="00F804E2" w:rsidP="00284200">
            <w:pPr>
              <w:spacing w:after="80"/>
            </w:pPr>
            <w:r>
              <w:t>18/04/2022</w:t>
            </w:r>
          </w:p>
        </w:tc>
      </w:tr>
      <w:tr w:rsidR="00D60069" w:rsidRPr="00D60069" w14:paraId="1F31D4C7" w14:textId="77777777" w:rsidTr="00660EF4">
        <w:tc>
          <w:tcPr>
            <w:tcW w:w="5310" w:type="dxa"/>
            <w:tcMar>
              <w:bottom w:w="288" w:type="dxa"/>
            </w:tcMar>
          </w:tcPr>
          <w:p w14:paraId="58917407" w14:textId="17500197" w:rsidR="00D60069" w:rsidRPr="00D60069" w:rsidRDefault="00F804E2" w:rsidP="00284200">
            <w:pPr>
              <w:pStyle w:val="ListBullet"/>
              <w:spacing w:after="80"/>
            </w:pPr>
            <w:r>
              <w:lastRenderedPageBreak/>
              <w:t>Improve coverage</w:t>
            </w:r>
          </w:p>
        </w:tc>
        <w:tc>
          <w:tcPr>
            <w:tcW w:w="3060" w:type="dxa"/>
            <w:tcMar>
              <w:bottom w:w="288" w:type="dxa"/>
            </w:tcMar>
          </w:tcPr>
          <w:p w14:paraId="5F1D11F3" w14:textId="20FD7AA3" w:rsidR="00D60069" w:rsidRPr="00D60069" w:rsidRDefault="00F804E2" w:rsidP="00284200">
            <w:pPr>
              <w:spacing w:after="80"/>
            </w:pPr>
            <w:r>
              <w:t>All members</w:t>
            </w:r>
          </w:p>
        </w:tc>
        <w:tc>
          <w:tcPr>
            <w:tcW w:w="1854" w:type="dxa"/>
            <w:tcMar>
              <w:bottom w:w="288" w:type="dxa"/>
            </w:tcMar>
          </w:tcPr>
          <w:p w14:paraId="79467635" w14:textId="388BA5AF" w:rsidR="00D60069" w:rsidRPr="00D60069" w:rsidRDefault="00F804E2" w:rsidP="00284200">
            <w:pPr>
              <w:spacing w:after="80"/>
            </w:pPr>
            <w:r>
              <w:t>18/04/2022</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D60069" w14:paraId="2AF72D6B" w14:textId="77777777" w:rsidTr="006344A8">
        <w:tc>
          <w:tcPr>
            <w:tcW w:w="1620" w:type="dxa"/>
          </w:tcPr>
          <w:p w14:paraId="55BCA424" w14:textId="77777777" w:rsidR="00D62E01" w:rsidRPr="00D60069" w:rsidRDefault="0075710A" w:rsidP="006344A8">
            <w:pPr>
              <w:pStyle w:val="Heading2"/>
            </w:pPr>
            <w:sdt>
              <w:sdtPr>
                <w:id w:val="885458630"/>
                <w:placeholder>
                  <w:docPart w:val="5EE0ED3B2D074477B38A3DF1A263B038"/>
                </w:placeholder>
                <w:temporary/>
                <w:showingPlcHdr/>
                <w15:appearance w15:val="hidden"/>
              </w:sdtPr>
              <w:sdtEndPr/>
              <w:sdtContent>
                <w:r w:rsidR="00D62E01" w:rsidRPr="00D60069">
                  <w:t>Agenda item:</w:t>
                </w:r>
              </w:sdtContent>
            </w:sdt>
          </w:p>
        </w:tc>
        <w:tc>
          <w:tcPr>
            <w:tcW w:w="4970" w:type="dxa"/>
          </w:tcPr>
          <w:p w14:paraId="40F1EEB7" w14:textId="0CB131E4" w:rsidR="00D62E01" w:rsidRPr="00D60069" w:rsidRDefault="009D7A70" w:rsidP="006344A8">
            <w:r>
              <w:t>Deployment</w:t>
            </w:r>
          </w:p>
        </w:tc>
        <w:tc>
          <w:tcPr>
            <w:tcW w:w="1324" w:type="dxa"/>
          </w:tcPr>
          <w:p w14:paraId="1C5FC311" w14:textId="77777777" w:rsidR="00D62E01" w:rsidRPr="00D60069" w:rsidRDefault="0075710A" w:rsidP="006344A8">
            <w:pPr>
              <w:pStyle w:val="Heading2"/>
            </w:pPr>
            <w:sdt>
              <w:sdtPr>
                <w:id w:val="-765931208"/>
                <w:placeholder>
                  <w:docPart w:val="2F0E8D9B132E44ED9667D0FB09E74213"/>
                </w:placeholder>
                <w:temporary/>
                <w:showingPlcHdr/>
                <w15:appearance w15:val="hidden"/>
              </w:sdtPr>
              <w:sdtEndPr/>
              <w:sdtContent>
                <w:r w:rsidR="00D62E01" w:rsidRPr="00D60069">
                  <w:t>Presenter:</w:t>
                </w:r>
              </w:sdtContent>
            </w:sdt>
          </w:p>
        </w:tc>
        <w:tc>
          <w:tcPr>
            <w:tcW w:w="2310" w:type="dxa"/>
          </w:tcPr>
          <w:p w14:paraId="20CB1BD3" w14:textId="1B73741B" w:rsidR="00D62E01" w:rsidRPr="00D60069" w:rsidRDefault="009D7A70" w:rsidP="006344A8">
            <w:r>
              <w:t>Aaleen Ahmed</w:t>
            </w:r>
          </w:p>
        </w:tc>
      </w:tr>
    </w:tbl>
    <w:p w14:paraId="67962B73" w14:textId="77777777" w:rsidR="00D62E01" w:rsidRPr="00D60069" w:rsidRDefault="0075710A" w:rsidP="00D62E01">
      <w:pPr>
        <w:pStyle w:val="Heading4"/>
      </w:pPr>
      <w:sdt>
        <w:sdtPr>
          <w:id w:val="-98801915"/>
          <w:placeholder>
            <w:docPart w:val="10BB3AEED0C548D1B16B22767798E10B"/>
          </w:placeholder>
          <w:temporary/>
          <w:showingPlcHdr/>
          <w15:appearance w15:val="hidden"/>
        </w:sdtPr>
        <w:sdtEndPr/>
        <w:sdtContent>
          <w:r w:rsidR="00D62E01" w:rsidRPr="00D60069">
            <w:t>Discussion:</w:t>
          </w:r>
        </w:sdtContent>
      </w:sdt>
    </w:p>
    <w:p w14:paraId="070DC2DB" w14:textId="3A247A51" w:rsidR="00D62E01" w:rsidRPr="00D60069" w:rsidRDefault="009D7A70" w:rsidP="00D62E01">
      <w:r>
        <w:t xml:space="preserve">Follow the instructions </w:t>
      </w:r>
      <w:r w:rsidR="00247440">
        <w:t>given on our project-backend repository and deploy our code on the internet.</w:t>
      </w:r>
    </w:p>
    <w:p w14:paraId="35F90A80" w14:textId="77777777" w:rsidR="00D62E01" w:rsidRPr="00D60069" w:rsidRDefault="0075710A" w:rsidP="00D62E01">
      <w:pPr>
        <w:pStyle w:val="Heading4"/>
      </w:pPr>
      <w:sdt>
        <w:sdtPr>
          <w:id w:val="-1388485399"/>
          <w:placeholder>
            <w:docPart w:val="1B5F57F7554F428D9D98F8BD8E32BD8B"/>
          </w:placeholder>
          <w:temporary/>
          <w:showingPlcHdr/>
          <w15:appearance w15:val="hidden"/>
        </w:sdtPr>
        <w:sdtEndPr/>
        <w:sdtContent>
          <w:r w:rsidR="00D62E01" w:rsidRPr="00D60069">
            <w:t>Conclusions:</w:t>
          </w:r>
        </w:sdtContent>
      </w:sdt>
    </w:p>
    <w:p w14:paraId="2E149A28" w14:textId="5FD0C0AA" w:rsidR="00D62E01" w:rsidRPr="00D60069" w:rsidRDefault="00247440" w:rsidP="00D62E01">
      <w:r>
        <w:t>Our code has been deployed on the internet successfully.</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Content table"/>
      </w:tblPr>
      <w:tblGrid>
        <w:gridCol w:w="5310"/>
        <w:gridCol w:w="3060"/>
        <w:gridCol w:w="1854"/>
      </w:tblGrid>
      <w:tr w:rsidR="00D60069" w:rsidRPr="00660EF4" w14:paraId="1666A906" w14:textId="77777777" w:rsidTr="00660EF4">
        <w:trPr>
          <w:cnfStyle w:val="100000000000" w:firstRow="1" w:lastRow="0" w:firstColumn="0" w:lastColumn="0" w:oddVBand="0" w:evenVBand="0" w:oddHBand="0" w:evenHBand="0" w:firstRowFirstColumn="0" w:firstRowLastColumn="0" w:lastRowFirstColumn="0" w:lastRowLastColumn="0"/>
          <w:tblHeader/>
        </w:trPr>
        <w:tc>
          <w:tcPr>
            <w:tcW w:w="5310" w:type="dxa"/>
            <w:vAlign w:val="bottom"/>
          </w:tcPr>
          <w:p w14:paraId="676AB936" w14:textId="77777777" w:rsidR="00D60069" w:rsidRPr="00660EF4" w:rsidRDefault="0075710A" w:rsidP="00660EF4">
            <w:sdt>
              <w:sdtPr>
                <w:id w:val="-374389350"/>
                <w:placeholder>
                  <w:docPart w:val="94A9B5B5BD5142AA9F0A8EC37B04FF67"/>
                </w:placeholder>
                <w:temporary/>
                <w:showingPlcHdr/>
                <w15:appearance w15:val="hidden"/>
              </w:sdtPr>
              <w:sdtEndPr/>
              <w:sdtContent>
                <w:r w:rsidR="00D60069" w:rsidRPr="00660EF4">
                  <w:t>Action items</w:t>
                </w:r>
              </w:sdtContent>
            </w:sdt>
          </w:p>
        </w:tc>
        <w:tc>
          <w:tcPr>
            <w:tcW w:w="3060" w:type="dxa"/>
            <w:vAlign w:val="bottom"/>
          </w:tcPr>
          <w:p w14:paraId="04502DCE" w14:textId="77777777" w:rsidR="00D60069" w:rsidRPr="00660EF4" w:rsidRDefault="0075710A" w:rsidP="00660EF4">
            <w:sdt>
              <w:sdtPr>
                <w:id w:val="1996212571"/>
                <w:placeholder>
                  <w:docPart w:val="ED369E906FB146DFA9B8D8A4A3D3FA40"/>
                </w:placeholder>
                <w:temporary/>
                <w:showingPlcHdr/>
                <w15:appearance w15:val="hidden"/>
              </w:sdtPr>
              <w:sdtEndPr/>
              <w:sdtContent>
                <w:r w:rsidR="00D60069" w:rsidRPr="00660EF4">
                  <w:t>Person responsible</w:t>
                </w:r>
              </w:sdtContent>
            </w:sdt>
          </w:p>
        </w:tc>
        <w:tc>
          <w:tcPr>
            <w:tcW w:w="1854" w:type="dxa"/>
            <w:vAlign w:val="bottom"/>
          </w:tcPr>
          <w:p w14:paraId="12F9DB81" w14:textId="77777777" w:rsidR="00D60069" w:rsidRPr="00660EF4" w:rsidRDefault="0075710A" w:rsidP="00660EF4">
            <w:sdt>
              <w:sdtPr>
                <w:id w:val="429936015"/>
                <w:placeholder>
                  <w:docPart w:val="779F2C6EBA9741A59AC975F9AA2F9855"/>
                </w:placeholder>
                <w:temporary/>
                <w:showingPlcHdr/>
                <w15:appearance w15:val="hidden"/>
              </w:sdtPr>
              <w:sdtEndPr/>
              <w:sdtContent>
                <w:r w:rsidR="00D60069" w:rsidRPr="00660EF4">
                  <w:t>Deadline</w:t>
                </w:r>
              </w:sdtContent>
            </w:sdt>
          </w:p>
        </w:tc>
      </w:tr>
      <w:tr w:rsidR="00D60069" w:rsidRPr="00D60069" w14:paraId="0BA348C2" w14:textId="77777777" w:rsidTr="00660EF4">
        <w:tc>
          <w:tcPr>
            <w:tcW w:w="5310" w:type="dxa"/>
          </w:tcPr>
          <w:p w14:paraId="7B6F17C1" w14:textId="537B2AF5" w:rsidR="00D60069" w:rsidRPr="00D60069" w:rsidRDefault="00247440" w:rsidP="00284200">
            <w:pPr>
              <w:pStyle w:val="ListBullet"/>
              <w:spacing w:after="80"/>
            </w:pPr>
            <w:r>
              <w:t>Deploy code</w:t>
            </w:r>
          </w:p>
        </w:tc>
        <w:tc>
          <w:tcPr>
            <w:tcW w:w="3060" w:type="dxa"/>
          </w:tcPr>
          <w:p w14:paraId="6FEF3960" w14:textId="70DCBE2A" w:rsidR="00D60069" w:rsidRPr="00D60069" w:rsidRDefault="0075710A" w:rsidP="00284200">
            <w:pPr>
              <w:spacing w:after="80"/>
            </w:pPr>
            <w:r>
              <w:t>All members</w:t>
            </w:r>
          </w:p>
        </w:tc>
        <w:tc>
          <w:tcPr>
            <w:tcW w:w="1854" w:type="dxa"/>
          </w:tcPr>
          <w:p w14:paraId="4779183A" w14:textId="164C20E5" w:rsidR="00D60069" w:rsidRPr="00D60069" w:rsidRDefault="00247440" w:rsidP="00284200">
            <w:pPr>
              <w:spacing w:after="80"/>
            </w:pPr>
            <w:r>
              <w:t>18/04/2022</w:t>
            </w:r>
          </w:p>
        </w:tc>
      </w:tr>
    </w:tbl>
    <w:p w14:paraId="294BA587" w14:textId="77777777" w:rsidR="002B2D13" w:rsidRPr="00D60069" w:rsidRDefault="0075710A">
      <w:pPr>
        <w:pStyle w:val="Heading1"/>
      </w:pPr>
      <w:sdt>
        <w:sdtPr>
          <w:id w:val="-1794281877"/>
          <w:placeholder>
            <w:docPart w:val="FA43E01C722B47AFAE8D6DE549545FDE"/>
          </w:placeholder>
          <w:temporary/>
          <w:showingPlcHdr/>
          <w15:appearance w15:val="hidden"/>
        </w:sdtPr>
        <w:sdtEndPr/>
        <w:sdtContent>
          <w:r w:rsidR="006344A8" w:rsidRPr="00D60069">
            <w:t>Other Information</w:t>
          </w:r>
        </w:sdtContent>
      </w:sdt>
    </w:p>
    <w:p w14:paraId="561A05E2" w14:textId="77777777" w:rsidR="002B2D13" w:rsidRPr="00D60069" w:rsidRDefault="0075710A">
      <w:pPr>
        <w:pStyle w:val="Heading4"/>
      </w:pPr>
      <w:sdt>
        <w:sdtPr>
          <w:id w:val="2125887421"/>
          <w:placeholder>
            <w:docPart w:val="27269CDCE5DD4EF0A9CB440E4576F761"/>
          </w:placeholder>
          <w:temporary/>
          <w:showingPlcHdr/>
          <w15:appearance w15:val="hidden"/>
        </w:sdtPr>
        <w:sdtEndPr/>
        <w:sdtContent>
          <w:r w:rsidR="006344A8" w:rsidRPr="00D60069">
            <w:t>Observers:</w:t>
          </w:r>
        </w:sdtContent>
      </w:sdt>
    </w:p>
    <w:p w14:paraId="3F6080C6" w14:textId="6A7061E9" w:rsidR="002B2D13" w:rsidRPr="00D60069" w:rsidRDefault="00247440">
      <w:r>
        <w:t>N/A</w:t>
      </w:r>
    </w:p>
    <w:p w14:paraId="74390551" w14:textId="77777777" w:rsidR="002B2D13" w:rsidRPr="00D60069" w:rsidRDefault="0075710A">
      <w:pPr>
        <w:pStyle w:val="Heading4"/>
      </w:pPr>
      <w:sdt>
        <w:sdtPr>
          <w:id w:val="-671956156"/>
          <w:placeholder>
            <w:docPart w:val="3BD926ABA3AD4F1BAE928750C8C3C117"/>
          </w:placeholder>
          <w:temporary/>
          <w:showingPlcHdr/>
          <w15:appearance w15:val="hidden"/>
        </w:sdtPr>
        <w:sdtEndPr/>
        <w:sdtContent>
          <w:r w:rsidR="006344A8" w:rsidRPr="00D60069">
            <w:t>Resources:</w:t>
          </w:r>
        </w:sdtContent>
      </w:sdt>
    </w:p>
    <w:p w14:paraId="4A8DE904" w14:textId="6D9C177C" w:rsidR="002B2D13" w:rsidRPr="00D60069" w:rsidRDefault="00247440">
      <w:r>
        <w:t>Microsoft Teams, VLAB, GitLab</w:t>
      </w:r>
    </w:p>
    <w:p w14:paraId="41310A35" w14:textId="77777777" w:rsidR="002B2D13" w:rsidRPr="00D60069" w:rsidRDefault="0075710A">
      <w:pPr>
        <w:pStyle w:val="Heading4"/>
      </w:pPr>
      <w:sdt>
        <w:sdtPr>
          <w:id w:val="1633520843"/>
          <w:placeholder>
            <w:docPart w:val="85D1659DC479412BA344B64243E08DC9"/>
          </w:placeholder>
          <w:temporary/>
          <w:showingPlcHdr/>
          <w15:appearance w15:val="hidden"/>
        </w:sdtPr>
        <w:sdtEndPr/>
        <w:sdtContent>
          <w:r w:rsidR="006344A8" w:rsidRPr="00D60069">
            <w:t>Special notes:</w:t>
          </w:r>
        </w:sdtContent>
      </w:sdt>
    </w:p>
    <w:p w14:paraId="11615F3C" w14:textId="0AB5071A" w:rsidR="002B2D13" w:rsidRPr="00D60069" w:rsidRDefault="00247440">
      <w:r>
        <w:t xml:space="preserve">Our final group meeting for this project – good work everyone. </w:t>
      </w:r>
    </w:p>
    <w:sectPr w:rsidR="002B2D13" w:rsidRPr="00D60069">
      <w:footerReference w:type="default" r:id="rId7"/>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53AAE" w14:textId="77777777" w:rsidR="00362C89" w:rsidRDefault="00362C89">
      <w:pPr>
        <w:spacing w:before="0" w:after="0"/>
      </w:pPr>
      <w:r>
        <w:separator/>
      </w:r>
    </w:p>
  </w:endnote>
  <w:endnote w:type="continuationSeparator" w:id="0">
    <w:p w14:paraId="59D16588" w14:textId="77777777" w:rsidR="00362C89" w:rsidRDefault="00362C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5D7697F6"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3B50" w14:textId="77777777" w:rsidR="00362C89" w:rsidRDefault="00362C89">
      <w:pPr>
        <w:spacing w:before="0" w:after="0"/>
      </w:pPr>
      <w:r>
        <w:separator/>
      </w:r>
    </w:p>
  </w:footnote>
  <w:footnote w:type="continuationSeparator" w:id="0">
    <w:p w14:paraId="72F1278E" w14:textId="77777777" w:rsidR="00362C89" w:rsidRDefault="00362C8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52055073">
    <w:abstractNumId w:val="2"/>
  </w:num>
  <w:num w:numId="2" w16cid:durableId="868641060">
    <w:abstractNumId w:val="3"/>
  </w:num>
  <w:num w:numId="3" w16cid:durableId="614219446">
    <w:abstractNumId w:val="1"/>
  </w:num>
  <w:num w:numId="4" w16cid:durableId="1270430706">
    <w:abstractNumId w:val="0"/>
  </w:num>
  <w:num w:numId="5" w16cid:durableId="295183521">
    <w:abstractNumId w:val="1"/>
    <w:lvlOverride w:ilvl="0">
      <w:startOverride w:val="1"/>
    </w:lvlOverride>
  </w:num>
  <w:num w:numId="6" w16cid:durableId="79201466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89"/>
    <w:rsid w:val="0001102E"/>
    <w:rsid w:val="001E0877"/>
    <w:rsid w:val="00247440"/>
    <w:rsid w:val="002B2D13"/>
    <w:rsid w:val="0034721D"/>
    <w:rsid w:val="00362C89"/>
    <w:rsid w:val="003D5BF7"/>
    <w:rsid w:val="003F257D"/>
    <w:rsid w:val="004C7EE0"/>
    <w:rsid w:val="005961D7"/>
    <w:rsid w:val="005A7328"/>
    <w:rsid w:val="005E3D6B"/>
    <w:rsid w:val="006344A8"/>
    <w:rsid w:val="00660EF4"/>
    <w:rsid w:val="00734EEC"/>
    <w:rsid w:val="0075710A"/>
    <w:rsid w:val="007F04FA"/>
    <w:rsid w:val="009D7A70"/>
    <w:rsid w:val="00CE3CAD"/>
    <w:rsid w:val="00D60069"/>
    <w:rsid w:val="00D62E01"/>
    <w:rsid w:val="00D661EE"/>
    <w:rsid w:val="00E048B4"/>
    <w:rsid w:val="00EB670E"/>
    <w:rsid w:val="00F434DD"/>
    <w:rsid w:val="00F75F74"/>
    <w:rsid w:val="00F80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56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660EF4"/>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60EF4"/>
    <w:pPr>
      <w:spacing w:after="0"/>
    </w:pPr>
    <w:tblPr>
      <w:tblStyleRowBandSize w:val="1"/>
      <w:tblStyleColBandSize w:val="1"/>
    </w:tblPr>
    <w:tblStylePr w:type="firstRow">
      <w:rPr>
        <w:rFonts w:asciiTheme="majorHAnsi" w:eastAsiaTheme="majorEastAsia" w:hAnsiTheme="majorHAnsi" w:cstheme="majorBidi"/>
        <w:i w:val="0"/>
        <w:iCs/>
        <w:sz w:val="19"/>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4C7E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lee\AppData\Roaming\Microsoft\Templates\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21F8BA8A36439F99B64E8DDF3681EA"/>
        <w:category>
          <w:name w:val="General"/>
          <w:gallery w:val="placeholder"/>
        </w:category>
        <w:types>
          <w:type w:val="bbPlcHdr"/>
        </w:types>
        <w:behaviors>
          <w:behavior w:val="content"/>
        </w:behaviors>
        <w:guid w:val="{ED44CA74-8779-45D5-B15F-FE13B73048A6}"/>
      </w:docPartPr>
      <w:docPartBody>
        <w:p w:rsidR="00000000" w:rsidRDefault="0052792E">
          <w:pPr>
            <w:pStyle w:val="F821F8BA8A36439F99B64E8DDF3681EA"/>
          </w:pPr>
          <w:r w:rsidRPr="00D60069">
            <w:t>Meeting called by:</w:t>
          </w:r>
        </w:p>
      </w:docPartBody>
    </w:docPart>
    <w:docPart>
      <w:docPartPr>
        <w:name w:val="AA20BD4A31A044A2B82796B33C6BECD3"/>
        <w:category>
          <w:name w:val="General"/>
          <w:gallery w:val="placeholder"/>
        </w:category>
        <w:types>
          <w:type w:val="bbPlcHdr"/>
        </w:types>
        <w:behaviors>
          <w:behavior w:val="content"/>
        </w:behaviors>
        <w:guid w:val="{4F530763-859B-405F-BDB9-EDAD51820956}"/>
      </w:docPartPr>
      <w:docPartBody>
        <w:p w:rsidR="00000000" w:rsidRDefault="0052792E">
          <w:pPr>
            <w:pStyle w:val="AA20BD4A31A044A2B82796B33C6BECD3"/>
          </w:pPr>
          <w:r w:rsidRPr="00D60069">
            <w:t>Type of meeting:</w:t>
          </w:r>
        </w:p>
      </w:docPartBody>
    </w:docPart>
    <w:docPart>
      <w:docPartPr>
        <w:name w:val="0896E92FC4EC41D5983F7C8CC2102F40"/>
        <w:category>
          <w:name w:val="General"/>
          <w:gallery w:val="placeholder"/>
        </w:category>
        <w:types>
          <w:type w:val="bbPlcHdr"/>
        </w:types>
        <w:behaviors>
          <w:behavior w:val="content"/>
        </w:behaviors>
        <w:guid w:val="{542F6A77-CC7E-49EF-AC5C-19BA159308EF}"/>
      </w:docPartPr>
      <w:docPartBody>
        <w:p w:rsidR="00000000" w:rsidRDefault="0052792E">
          <w:pPr>
            <w:pStyle w:val="0896E92FC4EC41D5983F7C8CC2102F40"/>
          </w:pPr>
          <w:r w:rsidRPr="00D60069">
            <w:t>Facilitator:</w:t>
          </w:r>
        </w:p>
      </w:docPartBody>
    </w:docPart>
    <w:docPart>
      <w:docPartPr>
        <w:name w:val="C738F6719F2F4565B094D91CDCF88CAE"/>
        <w:category>
          <w:name w:val="General"/>
          <w:gallery w:val="placeholder"/>
        </w:category>
        <w:types>
          <w:type w:val="bbPlcHdr"/>
        </w:types>
        <w:behaviors>
          <w:behavior w:val="content"/>
        </w:behaviors>
        <w:guid w:val="{88A76D1B-59E7-42CC-9E42-C9551F368534}"/>
      </w:docPartPr>
      <w:docPartBody>
        <w:p w:rsidR="00000000" w:rsidRDefault="0052792E">
          <w:pPr>
            <w:pStyle w:val="C738F6719F2F4565B094D91CDCF88CAE"/>
          </w:pPr>
          <w:r w:rsidRPr="00D60069">
            <w:t>Note taker:</w:t>
          </w:r>
        </w:p>
      </w:docPartBody>
    </w:docPart>
    <w:docPart>
      <w:docPartPr>
        <w:name w:val="9F301A4352954083944EF913FFB3A5EA"/>
        <w:category>
          <w:name w:val="General"/>
          <w:gallery w:val="placeholder"/>
        </w:category>
        <w:types>
          <w:type w:val="bbPlcHdr"/>
        </w:types>
        <w:behaviors>
          <w:behavior w:val="content"/>
        </w:behaviors>
        <w:guid w:val="{D5D0E004-31F8-4482-A6C2-C2C65AAF4416}"/>
      </w:docPartPr>
      <w:docPartBody>
        <w:p w:rsidR="00000000" w:rsidRDefault="0052792E">
          <w:pPr>
            <w:pStyle w:val="9F301A4352954083944EF913FFB3A5EA"/>
          </w:pPr>
          <w:r w:rsidRPr="00D60069">
            <w:t>Timekeeper:</w:t>
          </w:r>
        </w:p>
      </w:docPartBody>
    </w:docPart>
    <w:docPart>
      <w:docPartPr>
        <w:name w:val="00A1C06D0EF4471F9C698ACA93BAF536"/>
        <w:category>
          <w:name w:val="General"/>
          <w:gallery w:val="placeholder"/>
        </w:category>
        <w:types>
          <w:type w:val="bbPlcHdr"/>
        </w:types>
        <w:behaviors>
          <w:behavior w:val="content"/>
        </w:behaviors>
        <w:guid w:val="{C2C660A8-F5B0-4C9C-A847-E0A98D1C195C}"/>
      </w:docPartPr>
      <w:docPartBody>
        <w:p w:rsidR="00000000" w:rsidRDefault="0052792E">
          <w:pPr>
            <w:pStyle w:val="00A1C06D0EF4471F9C698ACA93BAF536"/>
          </w:pPr>
          <w:r w:rsidRPr="00D60069">
            <w:t>Attendees:</w:t>
          </w:r>
        </w:p>
      </w:docPartBody>
    </w:docPart>
    <w:docPart>
      <w:docPartPr>
        <w:name w:val="8A181658E94D4E4FB101075C6948BF5C"/>
        <w:category>
          <w:name w:val="General"/>
          <w:gallery w:val="placeholder"/>
        </w:category>
        <w:types>
          <w:type w:val="bbPlcHdr"/>
        </w:types>
        <w:behaviors>
          <w:behavior w:val="content"/>
        </w:behaviors>
        <w:guid w:val="{2A95D34A-5189-4F7A-AF3E-A6C7D8C7EBE0}"/>
      </w:docPartPr>
      <w:docPartBody>
        <w:p w:rsidR="00000000" w:rsidRDefault="0052792E">
          <w:pPr>
            <w:pStyle w:val="8A181658E94D4E4FB101075C6948BF5C"/>
          </w:pPr>
          <w:r w:rsidRPr="00D60069">
            <w:t>Please read:</w:t>
          </w:r>
        </w:p>
      </w:docPartBody>
    </w:docPart>
    <w:docPart>
      <w:docPartPr>
        <w:name w:val="6AC87509AC9144A48423B503FB977358"/>
        <w:category>
          <w:name w:val="General"/>
          <w:gallery w:val="placeholder"/>
        </w:category>
        <w:types>
          <w:type w:val="bbPlcHdr"/>
        </w:types>
        <w:behaviors>
          <w:behavior w:val="content"/>
        </w:behaviors>
        <w:guid w:val="{9C1BA61C-8539-4C9B-8196-2EE8EE9EC47F}"/>
      </w:docPartPr>
      <w:docPartBody>
        <w:p w:rsidR="00000000" w:rsidRDefault="0052792E">
          <w:pPr>
            <w:pStyle w:val="6AC87509AC9144A48423B503FB977358"/>
          </w:pPr>
          <w:r w:rsidRPr="00D60069">
            <w:t>Please bring:</w:t>
          </w:r>
        </w:p>
      </w:docPartBody>
    </w:docPart>
    <w:docPart>
      <w:docPartPr>
        <w:name w:val="EC2A9E4E3C874ACFB2401BA84A29B5B0"/>
        <w:category>
          <w:name w:val="General"/>
          <w:gallery w:val="placeholder"/>
        </w:category>
        <w:types>
          <w:type w:val="bbPlcHdr"/>
        </w:types>
        <w:behaviors>
          <w:behavior w:val="content"/>
        </w:behaviors>
        <w:guid w:val="{471EACDC-FA32-4E12-84D9-B99060683834}"/>
      </w:docPartPr>
      <w:docPartBody>
        <w:p w:rsidR="00000000" w:rsidRDefault="0052792E">
          <w:pPr>
            <w:pStyle w:val="EC2A9E4E3C874ACFB2401BA84A29B5B0"/>
          </w:pPr>
          <w:r w:rsidRPr="00D60069">
            <w:t>Minutes</w:t>
          </w:r>
        </w:p>
      </w:docPartBody>
    </w:docPart>
    <w:docPart>
      <w:docPartPr>
        <w:name w:val="1F1B2A5C01FE49C0AC40E141BBB7940D"/>
        <w:category>
          <w:name w:val="General"/>
          <w:gallery w:val="placeholder"/>
        </w:category>
        <w:types>
          <w:type w:val="bbPlcHdr"/>
        </w:types>
        <w:behaviors>
          <w:behavior w:val="content"/>
        </w:behaviors>
        <w:guid w:val="{2C056EB6-80A6-4DFB-8618-18DF2785330D}"/>
      </w:docPartPr>
      <w:docPartBody>
        <w:p w:rsidR="00000000" w:rsidRDefault="0052792E">
          <w:pPr>
            <w:pStyle w:val="1F1B2A5C01FE49C0AC40E141BBB7940D"/>
          </w:pPr>
          <w:r w:rsidRPr="00D60069">
            <w:t>Agenda item:</w:t>
          </w:r>
        </w:p>
      </w:docPartBody>
    </w:docPart>
    <w:docPart>
      <w:docPartPr>
        <w:name w:val="F70C4158414C49ACA1244F8575F735F2"/>
        <w:category>
          <w:name w:val="General"/>
          <w:gallery w:val="placeholder"/>
        </w:category>
        <w:types>
          <w:type w:val="bbPlcHdr"/>
        </w:types>
        <w:behaviors>
          <w:behavior w:val="content"/>
        </w:behaviors>
        <w:guid w:val="{095FFA0A-CB42-4BA0-993B-1C46B48B8477}"/>
      </w:docPartPr>
      <w:docPartBody>
        <w:p w:rsidR="00000000" w:rsidRDefault="0052792E">
          <w:pPr>
            <w:pStyle w:val="F70C4158414C49ACA1244F8575F735F2"/>
          </w:pPr>
          <w:r w:rsidRPr="00D60069">
            <w:t>Presenter:</w:t>
          </w:r>
        </w:p>
      </w:docPartBody>
    </w:docPart>
    <w:docPart>
      <w:docPartPr>
        <w:name w:val="68A649A1413843648F1AACEDB049F222"/>
        <w:category>
          <w:name w:val="General"/>
          <w:gallery w:val="placeholder"/>
        </w:category>
        <w:types>
          <w:type w:val="bbPlcHdr"/>
        </w:types>
        <w:behaviors>
          <w:behavior w:val="content"/>
        </w:behaviors>
        <w:guid w:val="{597F8148-A20D-48F7-8B1B-F58AFC6CC459}"/>
      </w:docPartPr>
      <w:docPartBody>
        <w:p w:rsidR="00000000" w:rsidRDefault="0052792E">
          <w:pPr>
            <w:pStyle w:val="68A649A1413843648F1AACEDB049F222"/>
          </w:pPr>
          <w:r w:rsidRPr="00D60069">
            <w:t>Discussion:</w:t>
          </w:r>
        </w:p>
      </w:docPartBody>
    </w:docPart>
    <w:docPart>
      <w:docPartPr>
        <w:name w:val="BF2FBD6BFB9F4B2BB4390DE788A4C032"/>
        <w:category>
          <w:name w:val="General"/>
          <w:gallery w:val="placeholder"/>
        </w:category>
        <w:types>
          <w:type w:val="bbPlcHdr"/>
        </w:types>
        <w:behaviors>
          <w:behavior w:val="content"/>
        </w:behaviors>
        <w:guid w:val="{23828ABC-65AA-42B0-B969-D864B65AC89E}"/>
      </w:docPartPr>
      <w:docPartBody>
        <w:p w:rsidR="00000000" w:rsidRDefault="0052792E">
          <w:pPr>
            <w:pStyle w:val="BF2FBD6BFB9F4B2BB4390DE788A4C032"/>
          </w:pPr>
          <w:r w:rsidRPr="00D60069">
            <w:t>Conclusions:</w:t>
          </w:r>
        </w:p>
      </w:docPartBody>
    </w:docPart>
    <w:docPart>
      <w:docPartPr>
        <w:name w:val="D581682B6DA64BF3AAAD34CC2901F00D"/>
        <w:category>
          <w:name w:val="General"/>
          <w:gallery w:val="placeholder"/>
        </w:category>
        <w:types>
          <w:type w:val="bbPlcHdr"/>
        </w:types>
        <w:behaviors>
          <w:behavior w:val="content"/>
        </w:behaviors>
        <w:guid w:val="{E356F5F3-B930-4467-8608-9B75AF91539D}"/>
      </w:docPartPr>
      <w:docPartBody>
        <w:p w:rsidR="00000000" w:rsidRDefault="0052792E">
          <w:pPr>
            <w:pStyle w:val="D581682B6DA64BF3AAAD34CC2901F00D"/>
          </w:pPr>
          <w:r w:rsidRPr="00660EF4">
            <w:t>Action items</w:t>
          </w:r>
        </w:p>
      </w:docPartBody>
    </w:docPart>
    <w:docPart>
      <w:docPartPr>
        <w:name w:val="180A7175B2EF48BFABD89563467CE948"/>
        <w:category>
          <w:name w:val="General"/>
          <w:gallery w:val="placeholder"/>
        </w:category>
        <w:types>
          <w:type w:val="bbPlcHdr"/>
        </w:types>
        <w:behaviors>
          <w:behavior w:val="content"/>
        </w:behaviors>
        <w:guid w:val="{E3F6F43A-39A7-4381-9076-26E80E4EA355}"/>
      </w:docPartPr>
      <w:docPartBody>
        <w:p w:rsidR="00000000" w:rsidRDefault="0052792E">
          <w:pPr>
            <w:pStyle w:val="180A7175B2EF48BFABD89563467CE948"/>
          </w:pPr>
          <w:r w:rsidRPr="00660EF4">
            <w:t>Person responsible</w:t>
          </w:r>
        </w:p>
      </w:docPartBody>
    </w:docPart>
    <w:docPart>
      <w:docPartPr>
        <w:name w:val="7C75E03AE9B2406A94889E0A73A71D6F"/>
        <w:category>
          <w:name w:val="General"/>
          <w:gallery w:val="placeholder"/>
        </w:category>
        <w:types>
          <w:type w:val="bbPlcHdr"/>
        </w:types>
        <w:behaviors>
          <w:behavior w:val="content"/>
        </w:behaviors>
        <w:guid w:val="{A4A53D74-C9EA-43EA-B67D-1BFC672EF17C}"/>
      </w:docPartPr>
      <w:docPartBody>
        <w:p w:rsidR="00000000" w:rsidRDefault="0052792E">
          <w:pPr>
            <w:pStyle w:val="7C75E03AE9B2406A94889E0A73A71D6F"/>
          </w:pPr>
          <w:r w:rsidRPr="00660EF4">
            <w:t>Deadline</w:t>
          </w:r>
        </w:p>
      </w:docPartBody>
    </w:docPart>
    <w:docPart>
      <w:docPartPr>
        <w:name w:val="981E3C8EAA6D4665A03B30FD5A740DBA"/>
        <w:category>
          <w:name w:val="General"/>
          <w:gallery w:val="placeholder"/>
        </w:category>
        <w:types>
          <w:type w:val="bbPlcHdr"/>
        </w:types>
        <w:behaviors>
          <w:behavior w:val="content"/>
        </w:behaviors>
        <w:guid w:val="{750BF2B3-B536-436E-913B-3EDDE8706BDC}"/>
      </w:docPartPr>
      <w:docPartBody>
        <w:p w:rsidR="00000000" w:rsidRDefault="0052792E">
          <w:pPr>
            <w:pStyle w:val="981E3C8EAA6D4665A03B30FD5A740DBA"/>
          </w:pPr>
          <w:r w:rsidRPr="00D60069">
            <w:t>Agenda item:</w:t>
          </w:r>
        </w:p>
      </w:docPartBody>
    </w:docPart>
    <w:docPart>
      <w:docPartPr>
        <w:name w:val="F33B6815BEFD418BBB8A8B904C864E31"/>
        <w:category>
          <w:name w:val="General"/>
          <w:gallery w:val="placeholder"/>
        </w:category>
        <w:types>
          <w:type w:val="bbPlcHdr"/>
        </w:types>
        <w:behaviors>
          <w:behavior w:val="content"/>
        </w:behaviors>
        <w:guid w:val="{12F7208F-E878-431F-92FB-1488E94CB522}"/>
      </w:docPartPr>
      <w:docPartBody>
        <w:p w:rsidR="00000000" w:rsidRDefault="0052792E">
          <w:pPr>
            <w:pStyle w:val="F33B6815BEFD418BBB8A8B904C864E31"/>
          </w:pPr>
          <w:r w:rsidRPr="00D60069">
            <w:t>Presenter:</w:t>
          </w:r>
        </w:p>
      </w:docPartBody>
    </w:docPart>
    <w:docPart>
      <w:docPartPr>
        <w:name w:val="7E27B146277041CE943B7E432424A242"/>
        <w:category>
          <w:name w:val="General"/>
          <w:gallery w:val="placeholder"/>
        </w:category>
        <w:types>
          <w:type w:val="bbPlcHdr"/>
        </w:types>
        <w:behaviors>
          <w:behavior w:val="content"/>
        </w:behaviors>
        <w:guid w:val="{1E11C803-B92F-463B-A1A8-E7F83279C2B2}"/>
      </w:docPartPr>
      <w:docPartBody>
        <w:p w:rsidR="00000000" w:rsidRDefault="0052792E">
          <w:pPr>
            <w:pStyle w:val="7E27B146277041CE943B7E432424A242"/>
          </w:pPr>
          <w:r w:rsidRPr="00D60069">
            <w:t>Discussion:</w:t>
          </w:r>
        </w:p>
      </w:docPartBody>
    </w:docPart>
    <w:docPart>
      <w:docPartPr>
        <w:name w:val="6D2BA9675FF14CECAED71DBBE6F781E1"/>
        <w:category>
          <w:name w:val="General"/>
          <w:gallery w:val="placeholder"/>
        </w:category>
        <w:types>
          <w:type w:val="bbPlcHdr"/>
        </w:types>
        <w:behaviors>
          <w:behavior w:val="content"/>
        </w:behaviors>
        <w:guid w:val="{91CD7123-3D31-40DD-A303-22D5E5CE22CC}"/>
      </w:docPartPr>
      <w:docPartBody>
        <w:p w:rsidR="00000000" w:rsidRDefault="0052792E">
          <w:pPr>
            <w:pStyle w:val="6D2BA9675FF14CECAED71DBBE6F781E1"/>
          </w:pPr>
          <w:r w:rsidRPr="00D60069">
            <w:t>Conclusions:</w:t>
          </w:r>
        </w:p>
      </w:docPartBody>
    </w:docPart>
    <w:docPart>
      <w:docPartPr>
        <w:name w:val="C9CF971D5AF74C73880D785007368A7F"/>
        <w:category>
          <w:name w:val="General"/>
          <w:gallery w:val="placeholder"/>
        </w:category>
        <w:types>
          <w:type w:val="bbPlcHdr"/>
        </w:types>
        <w:behaviors>
          <w:behavior w:val="content"/>
        </w:behaviors>
        <w:guid w:val="{50C09B55-673D-44AF-B624-ADFADEC0151A}"/>
      </w:docPartPr>
      <w:docPartBody>
        <w:p w:rsidR="00000000" w:rsidRDefault="0052792E">
          <w:pPr>
            <w:pStyle w:val="C9CF971D5AF74C73880D785007368A7F"/>
          </w:pPr>
          <w:r w:rsidRPr="00660EF4">
            <w:t>Action items</w:t>
          </w:r>
        </w:p>
      </w:docPartBody>
    </w:docPart>
    <w:docPart>
      <w:docPartPr>
        <w:name w:val="2E8625DE00874B3AA1A050947ABA6F98"/>
        <w:category>
          <w:name w:val="General"/>
          <w:gallery w:val="placeholder"/>
        </w:category>
        <w:types>
          <w:type w:val="bbPlcHdr"/>
        </w:types>
        <w:behaviors>
          <w:behavior w:val="content"/>
        </w:behaviors>
        <w:guid w:val="{5B7140F3-76A4-4F92-BE94-83196BA0C046}"/>
      </w:docPartPr>
      <w:docPartBody>
        <w:p w:rsidR="00000000" w:rsidRDefault="0052792E">
          <w:pPr>
            <w:pStyle w:val="2E8625DE00874B3AA1A050947ABA6F98"/>
          </w:pPr>
          <w:r w:rsidRPr="00660EF4">
            <w:t>Person responsible</w:t>
          </w:r>
        </w:p>
      </w:docPartBody>
    </w:docPart>
    <w:docPart>
      <w:docPartPr>
        <w:name w:val="D36E346D0CF24E279145AF9510F16397"/>
        <w:category>
          <w:name w:val="General"/>
          <w:gallery w:val="placeholder"/>
        </w:category>
        <w:types>
          <w:type w:val="bbPlcHdr"/>
        </w:types>
        <w:behaviors>
          <w:behavior w:val="content"/>
        </w:behaviors>
        <w:guid w:val="{35053B24-0083-4227-9338-2B999F8108DD}"/>
      </w:docPartPr>
      <w:docPartBody>
        <w:p w:rsidR="00000000" w:rsidRDefault="0052792E">
          <w:pPr>
            <w:pStyle w:val="D36E346D0CF24E279145AF9510F16397"/>
          </w:pPr>
          <w:r w:rsidRPr="00660EF4">
            <w:t>Deadline</w:t>
          </w:r>
        </w:p>
      </w:docPartBody>
    </w:docPart>
    <w:docPart>
      <w:docPartPr>
        <w:name w:val="5EE0ED3B2D074477B38A3DF1A263B038"/>
        <w:category>
          <w:name w:val="General"/>
          <w:gallery w:val="placeholder"/>
        </w:category>
        <w:types>
          <w:type w:val="bbPlcHdr"/>
        </w:types>
        <w:behaviors>
          <w:behavior w:val="content"/>
        </w:behaviors>
        <w:guid w:val="{F922E7C7-BD1C-4648-B634-1999856E89DB}"/>
      </w:docPartPr>
      <w:docPartBody>
        <w:p w:rsidR="00000000" w:rsidRDefault="0052792E">
          <w:pPr>
            <w:pStyle w:val="5EE0ED3B2D074477B38A3DF1A263B038"/>
          </w:pPr>
          <w:r w:rsidRPr="00D60069">
            <w:t>Agenda item:</w:t>
          </w:r>
        </w:p>
      </w:docPartBody>
    </w:docPart>
    <w:docPart>
      <w:docPartPr>
        <w:name w:val="2F0E8D9B132E44ED9667D0FB09E74213"/>
        <w:category>
          <w:name w:val="General"/>
          <w:gallery w:val="placeholder"/>
        </w:category>
        <w:types>
          <w:type w:val="bbPlcHdr"/>
        </w:types>
        <w:behaviors>
          <w:behavior w:val="content"/>
        </w:behaviors>
        <w:guid w:val="{1C1A49C8-CFBE-4F4B-A6A1-6EFFDFBB66D0}"/>
      </w:docPartPr>
      <w:docPartBody>
        <w:p w:rsidR="00000000" w:rsidRDefault="0052792E">
          <w:pPr>
            <w:pStyle w:val="2F0E8D9B132E44ED9667D0FB09E74213"/>
          </w:pPr>
          <w:r w:rsidRPr="00D60069">
            <w:t>Presenter:</w:t>
          </w:r>
        </w:p>
      </w:docPartBody>
    </w:docPart>
    <w:docPart>
      <w:docPartPr>
        <w:name w:val="10BB3AEED0C548D1B16B22767798E10B"/>
        <w:category>
          <w:name w:val="General"/>
          <w:gallery w:val="placeholder"/>
        </w:category>
        <w:types>
          <w:type w:val="bbPlcHdr"/>
        </w:types>
        <w:behaviors>
          <w:behavior w:val="content"/>
        </w:behaviors>
        <w:guid w:val="{F0DFBDBD-EC6F-4920-9AED-4EB10A22A681}"/>
      </w:docPartPr>
      <w:docPartBody>
        <w:p w:rsidR="00000000" w:rsidRDefault="0052792E">
          <w:pPr>
            <w:pStyle w:val="10BB3AEED0C548D1B16B22767798E10B"/>
          </w:pPr>
          <w:r w:rsidRPr="00D60069">
            <w:t>Discussion:</w:t>
          </w:r>
        </w:p>
      </w:docPartBody>
    </w:docPart>
    <w:docPart>
      <w:docPartPr>
        <w:name w:val="1B5F57F7554F428D9D98F8BD8E32BD8B"/>
        <w:category>
          <w:name w:val="General"/>
          <w:gallery w:val="placeholder"/>
        </w:category>
        <w:types>
          <w:type w:val="bbPlcHdr"/>
        </w:types>
        <w:behaviors>
          <w:behavior w:val="content"/>
        </w:behaviors>
        <w:guid w:val="{68DEFFEC-8CA9-4D4A-BB70-1E056AC9328F}"/>
      </w:docPartPr>
      <w:docPartBody>
        <w:p w:rsidR="00000000" w:rsidRDefault="0052792E">
          <w:pPr>
            <w:pStyle w:val="1B5F57F7554F428D9D98F8BD8E32BD8B"/>
          </w:pPr>
          <w:r w:rsidRPr="00D60069">
            <w:t>Conclusions:</w:t>
          </w:r>
        </w:p>
      </w:docPartBody>
    </w:docPart>
    <w:docPart>
      <w:docPartPr>
        <w:name w:val="94A9B5B5BD5142AA9F0A8EC37B04FF67"/>
        <w:category>
          <w:name w:val="General"/>
          <w:gallery w:val="placeholder"/>
        </w:category>
        <w:types>
          <w:type w:val="bbPlcHdr"/>
        </w:types>
        <w:behaviors>
          <w:behavior w:val="content"/>
        </w:behaviors>
        <w:guid w:val="{0E82A5F5-50CA-4428-B4C0-53F3F096E854}"/>
      </w:docPartPr>
      <w:docPartBody>
        <w:p w:rsidR="00000000" w:rsidRDefault="0052792E">
          <w:pPr>
            <w:pStyle w:val="94A9B5B5BD5142AA9F0A8EC37B04FF67"/>
          </w:pPr>
          <w:r w:rsidRPr="00660EF4">
            <w:t>Action items</w:t>
          </w:r>
        </w:p>
      </w:docPartBody>
    </w:docPart>
    <w:docPart>
      <w:docPartPr>
        <w:name w:val="ED369E906FB146DFA9B8D8A4A3D3FA40"/>
        <w:category>
          <w:name w:val="General"/>
          <w:gallery w:val="placeholder"/>
        </w:category>
        <w:types>
          <w:type w:val="bbPlcHdr"/>
        </w:types>
        <w:behaviors>
          <w:behavior w:val="content"/>
        </w:behaviors>
        <w:guid w:val="{92C217E4-5ED8-4ADB-BC9F-8590B95AB7E8}"/>
      </w:docPartPr>
      <w:docPartBody>
        <w:p w:rsidR="00000000" w:rsidRDefault="0052792E">
          <w:pPr>
            <w:pStyle w:val="ED369E906FB146DFA9B8D8A4A3D3FA40"/>
          </w:pPr>
          <w:r w:rsidRPr="00660EF4">
            <w:t>Person responsible</w:t>
          </w:r>
        </w:p>
      </w:docPartBody>
    </w:docPart>
    <w:docPart>
      <w:docPartPr>
        <w:name w:val="779F2C6EBA9741A59AC975F9AA2F9855"/>
        <w:category>
          <w:name w:val="General"/>
          <w:gallery w:val="placeholder"/>
        </w:category>
        <w:types>
          <w:type w:val="bbPlcHdr"/>
        </w:types>
        <w:behaviors>
          <w:behavior w:val="content"/>
        </w:behaviors>
        <w:guid w:val="{C6B075AA-0A6C-4128-BA4D-71CD8392774E}"/>
      </w:docPartPr>
      <w:docPartBody>
        <w:p w:rsidR="00000000" w:rsidRDefault="0052792E">
          <w:pPr>
            <w:pStyle w:val="779F2C6EBA9741A59AC975F9AA2F9855"/>
          </w:pPr>
          <w:r w:rsidRPr="00660EF4">
            <w:t>Deadline</w:t>
          </w:r>
        </w:p>
      </w:docPartBody>
    </w:docPart>
    <w:docPart>
      <w:docPartPr>
        <w:name w:val="FA43E01C722B47AFAE8D6DE549545FDE"/>
        <w:category>
          <w:name w:val="General"/>
          <w:gallery w:val="placeholder"/>
        </w:category>
        <w:types>
          <w:type w:val="bbPlcHdr"/>
        </w:types>
        <w:behaviors>
          <w:behavior w:val="content"/>
        </w:behaviors>
        <w:guid w:val="{E3366D79-A9AE-4C9C-B172-DE15543D8D0D}"/>
      </w:docPartPr>
      <w:docPartBody>
        <w:p w:rsidR="00000000" w:rsidRDefault="0052792E">
          <w:pPr>
            <w:pStyle w:val="FA43E01C722B47AFAE8D6DE549545FDE"/>
          </w:pPr>
          <w:r w:rsidRPr="00D60069">
            <w:t>Other Information</w:t>
          </w:r>
        </w:p>
      </w:docPartBody>
    </w:docPart>
    <w:docPart>
      <w:docPartPr>
        <w:name w:val="27269CDCE5DD4EF0A9CB440E4576F761"/>
        <w:category>
          <w:name w:val="General"/>
          <w:gallery w:val="placeholder"/>
        </w:category>
        <w:types>
          <w:type w:val="bbPlcHdr"/>
        </w:types>
        <w:behaviors>
          <w:behavior w:val="content"/>
        </w:behaviors>
        <w:guid w:val="{7EBC8600-2DB2-4F11-A6E4-5EA951CE11D0}"/>
      </w:docPartPr>
      <w:docPartBody>
        <w:p w:rsidR="00000000" w:rsidRDefault="0052792E">
          <w:pPr>
            <w:pStyle w:val="27269CDCE5DD4EF0A9CB440E4576F761"/>
          </w:pPr>
          <w:r w:rsidRPr="00D60069">
            <w:t>Observers:</w:t>
          </w:r>
        </w:p>
      </w:docPartBody>
    </w:docPart>
    <w:docPart>
      <w:docPartPr>
        <w:name w:val="3BD926ABA3AD4F1BAE928750C8C3C117"/>
        <w:category>
          <w:name w:val="General"/>
          <w:gallery w:val="placeholder"/>
        </w:category>
        <w:types>
          <w:type w:val="bbPlcHdr"/>
        </w:types>
        <w:behaviors>
          <w:behavior w:val="content"/>
        </w:behaviors>
        <w:guid w:val="{C07510F3-1E7B-4255-8A61-402053BEA71F}"/>
      </w:docPartPr>
      <w:docPartBody>
        <w:p w:rsidR="00000000" w:rsidRDefault="0052792E">
          <w:pPr>
            <w:pStyle w:val="3BD926ABA3AD4F1BAE928750C8C3C117"/>
          </w:pPr>
          <w:r w:rsidRPr="00D60069">
            <w:t>Resources:</w:t>
          </w:r>
        </w:p>
      </w:docPartBody>
    </w:docPart>
    <w:docPart>
      <w:docPartPr>
        <w:name w:val="85D1659DC479412BA344B64243E08DC9"/>
        <w:category>
          <w:name w:val="General"/>
          <w:gallery w:val="placeholder"/>
        </w:category>
        <w:types>
          <w:type w:val="bbPlcHdr"/>
        </w:types>
        <w:behaviors>
          <w:behavior w:val="content"/>
        </w:behaviors>
        <w:guid w:val="{6DED0DA3-7E19-464C-A460-6CDC8E55D879}"/>
      </w:docPartPr>
      <w:docPartBody>
        <w:p w:rsidR="00000000" w:rsidRDefault="0052792E">
          <w:pPr>
            <w:pStyle w:val="85D1659DC479412BA344B64243E08DC9"/>
          </w:pPr>
          <w:r w:rsidRPr="00D60069">
            <w:t>Special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01E2C50F87421CBDEEC7894DC22FD3">
    <w:name w:val="2E01E2C50F87421CBDEEC7894DC22FD3"/>
  </w:style>
  <w:style w:type="paragraph" w:customStyle="1" w:styleId="F279833FEC084B23AED955DC8380BAF3">
    <w:name w:val="F279833FEC084B23AED955DC8380BAF3"/>
  </w:style>
  <w:style w:type="paragraph" w:customStyle="1" w:styleId="BD7EC7AB1697479AAB003819C34CD5A1">
    <w:name w:val="BD7EC7AB1697479AAB003819C34CD5A1"/>
  </w:style>
  <w:style w:type="paragraph" w:customStyle="1" w:styleId="2CE9899CA37B4B99A2E096ED995B3DDE">
    <w:name w:val="2CE9899CA37B4B99A2E096ED995B3DDE"/>
  </w:style>
  <w:style w:type="paragraph" w:customStyle="1" w:styleId="F821F8BA8A36439F99B64E8DDF3681EA">
    <w:name w:val="F821F8BA8A36439F99B64E8DDF3681EA"/>
  </w:style>
  <w:style w:type="paragraph" w:customStyle="1" w:styleId="445282C25EF041DBB4C245D70537FE18">
    <w:name w:val="445282C25EF041DBB4C245D70537FE18"/>
  </w:style>
  <w:style w:type="paragraph" w:customStyle="1" w:styleId="AA20BD4A31A044A2B82796B33C6BECD3">
    <w:name w:val="AA20BD4A31A044A2B82796B33C6BECD3"/>
  </w:style>
  <w:style w:type="paragraph" w:customStyle="1" w:styleId="5ED83DAFAEA7410F8F62B87DAE40DAFB">
    <w:name w:val="5ED83DAFAEA7410F8F62B87DAE40DAFB"/>
  </w:style>
  <w:style w:type="paragraph" w:customStyle="1" w:styleId="0896E92FC4EC41D5983F7C8CC2102F40">
    <w:name w:val="0896E92FC4EC41D5983F7C8CC2102F40"/>
  </w:style>
  <w:style w:type="paragraph" w:customStyle="1" w:styleId="E54809C20C35496CB3B0F13FDB8FB19E">
    <w:name w:val="E54809C20C35496CB3B0F13FDB8FB19E"/>
  </w:style>
  <w:style w:type="paragraph" w:customStyle="1" w:styleId="C738F6719F2F4565B094D91CDCF88CAE">
    <w:name w:val="C738F6719F2F4565B094D91CDCF88CAE"/>
  </w:style>
  <w:style w:type="paragraph" w:customStyle="1" w:styleId="BBF36415A1594ED89412A91F1908A340">
    <w:name w:val="BBF36415A1594ED89412A91F1908A340"/>
  </w:style>
  <w:style w:type="paragraph" w:customStyle="1" w:styleId="9F301A4352954083944EF913FFB3A5EA">
    <w:name w:val="9F301A4352954083944EF913FFB3A5EA"/>
  </w:style>
  <w:style w:type="paragraph" w:customStyle="1" w:styleId="D78B92794DB446E09A3644709E5A2F31">
    <w:name w:val="D78B92794DB446E09A3644709E5A2F31"/>
  </w:style>
  <w:style w:type="paragraph" w:customStyle="1" w:styleId="00A1C06D0EF4471F9C698ACA93BAF536">
    <w:name w:val="00A1C06D0EF4471F9C698ACA93BAF536"/>
  </w:style>
  <w:style w:type="paragraph" w:customStyle="1" w:styleId="E44B5CC23D25486D91784E60432E40D7">
    <w:name w:val="E44B5CC23D25486D91784E60432E40D7"/>
  </w:style>
  <w:style w:type="paragraph" w:customStyle="1" w:styleId="8A181658E94D4E4FB101075C6948BF5C">
    <w:name w:val="8A181658E94D4E4FB101075C6948BF5C"/>
  </w:style>
  <w:style w:type="paragraph" w:customStyle="1" w:styleId="2ECBBABF19AB40B78680F19A7CEE7485">
    <w:name w:val="2ECBBABF19AB40B78680F19A7CEE7485"/>
  </w:style>
  <w:style w:type="paragraph" w:customStyle="1" w:styleId="6AC87509AC9144A48423B503FB977358">
    <w:name w:val="6AC87509AC9144A48423B503FB977358"/>
  </w:style>
  <w:style w:type="paragraph" w:customStyle="1" w:styleId="0F16C192F0904646AFB18A7DFD7CACE7">
    <w:name w:val="0F16C192F0904646AFB18A7DFD7CACE7"/>
  </w:style>
  <w:style w:type="paragraph" w:customStyle="1" w:styleId="EC2A9E4E3C874ACFB2401BA84A29B5B0">
    <w:name w:val="EC2A9E4E3C874ACFB2401BA84A29B5B0"/>
  </w:style>
  <w:style w:type="paragraph" w:customStyle="1" w:styleId="1F1B2A5C01FE49C0AC40E141BBB7940D">
    <w:name w:val="1F1B2A5C01FE49C0AC40E141BBB7940D"/>
  </w:style>
  <w:style w:type="paragraph" w:customStyle="1" w:styleId="2E2728DCA0E3494A80169FBF16E2D7C6">
    <w:name w:val="2E2728DCA0E3494A80169FBF16E2D7C6"/>
  </w:style>
  <w:style w:type="paragraph" w:customStyle="1" w:styleId="F70C4158414C49ACA1244F8575F735F2">
    <w:name w:val="F70C4158414C49ACA1244F8575F735F2"/>
  </w:style>
  <w:style w:type="paragraph" w:customStyle="1" w:styleId="2BC73F9E71D9494A80940B2FB5193C08">
    <w:name w:val="2BC73F9E71D9494A80940B2FB5193C08"/>
  </w:style>
  <w:style w:type="paragraph" w:customStyle="1" w:styleId="68A649A1413843648F1AACEDB049F222">
    <w:name w:val="68A649A1413843648F1AACEDB049F222"/>
  </w:style>
  <w:style w:type="paragraph" w:customStyle="1" w:styleId="20C5B010541B4429965994A680DF8113">
    <w:name w:val="20C5B010541B4429965994A680DF8113"/>
  </w:style>
  <w:style w:type="paragraph" w:customStyle="1" w:styleId="BF2FBD6BFB9F4B2BB4390DE788A4C032">
    <w:name w:val="BF2FBD6BFB9F4B2BB4390DE788A4C032"/>
  </w:style>
  <w:style w:type="paragraph" w:customStyle="1" w:styleId="74FB8C765ACE441CA5A8497D01C8E5D4">
    <w:name w:val="74FB8C765ACE441CA5A8497D01C8E5D4"/>
  </w:style>
  <w:style w:type="paragraph" w:customStyle="1" w:styleId="D581682B6DA64BF3AAAD34CC2901F00D">
    <w:name w:val="D581682B6DA64BF3AAAD34CC2901F00D"/>
  </w:style>
  <w:style w:type="paragraph" w:customStyle="1" w:styleId="180A7175B2EF48BFABD89563467CE948">
    <w:name w:val="180A7175B2EF48BFABD89563467CE948"/>
  </w:style>
  <w:style w:type="paragraph" w:customStyle="1" w:styleId="7C75E03AE9B2406A94889E0A73A71D6F">
    <w:name w:val="7C75E03AE9B2406A94889E0A73A71D6F"/>
  </w:style>
  <w:style w:type="paragraph" w:customStyle="1" w:styleId="D0DAF5FD4D934829B5F5B0C4E023299B">
    <w:name w:val="D0DAF5FD4D934829B5F5B0C4E023299B"/>
  </w:style>
  <w:style w:type="paragraph" w:customStyle="1" w:styleId="6DAF101E64A54253837FCBA1731452D4">
    <w:name w:val="6DAF101E64A54253837FCBA1731452D4"/>
  </w:style>
  <w:style w:type="paragraph" w:customStyle="1" w:styleId="098A1CC7CA1142738F0F40DA09563F52">
    <w:name w:val="098A1CC7CA1142738F0F40DA09563F52"/>
  </w:style>
  <w:style w:type="paragraph" w:customStyle="1" w:styleId="946E7388B5D94345AE84CF5368C8185E">
    <w:name w:val="946E7388B5D94345AE84CF5368C8185E"/>
  </w:style>
  <w:style w:type="paragraph" w:customStyle="1" w:styleId="0D8F3F08D9244307BC552911A145FE2F">
    <w:name w:val="0D8F3F08D9244307BC552911A145FE2F"/>
  </w:style>
  <w:style w:type="paragraph" w:customStyle="1" w:styleId="D2F6D9E8C54C484C9CE0640033281C82">
    <w:name w:val="D2F6D9E8C54C484C9CE0640033281C82"/>
  </w:style>
  <w:style w:type="paragraph" w:customStyle="1" w:styleId="365E8D2061E048A7AB71602349BE5695">
    <w:name w:val="365E8D2061E048A7AB71602349BE5695"/>
  </w:style>
  <w:style w:type="paragraph" w:customStyle="1" w:styleId="6D0C8DAAD9E34DF1B9843EFADA1390CF">
    <w:name w:val="6D0C8DAAD9E34DF1B9843EFADA1390CF"/>
  </w:style>
  <w:style w:type="paragraph" w:customStyle="1" w:styleId="D645CF1598914BADA2A166039397BC51">
    <w:name w:val="D645CF1598914BADA2A166039397BC51"/>
  </w:style>
  <w:style w:type="paragraph" w:customStyle="1" w:styleId="981E3C8EAA6D4665A03B30FD5A740DBA">
    <w:name w:val="981E3C8EAA6D4665A03B30FD5A740DBA"/>
  </w:style>
  <w:style w:type="paragraph" w:customStyle="1" w:styleId="29C475DC546647E38355706A6E732F98">
    <w:name w:val="29C475DC546647E38355706A6E732F98"/>
  </w:style>
  <w:style w:type="paragraph" w:customStyle="1" w:styleId="F33B6815BEFD418BBB8A8B904C864E31">
    <w:name w:val="F33B6815BEFD418BBB8A8B904C864E31"/>
  </w:style>
  <w:style w:type="paragraph" w:customStyle="1" w:styleId="117F8132D1FD4675B8E3FB1D4A4AD58B">
    <w:name w:val="117F8132D1FD4675B8E3FB1D4A4AD58B"/>
  </w:style>
  <w:style w:type="paragraph" w:customStyle="1" w:styleId="7E27B146277041CE943B7E432424A242">
    <w:name w:val="7E27B146277041CE943B7E432424A242"/>
  </w:style>
  <w:style w:type="paragraph" w:customStyle="1" w:styleId="66D14DC8FE824F86BD7566A26CD33863">
    <w:name w:val="66D14DC8FE824F86BD7566A26CD33863"/>
  </w:style>
  <w:style w:type="paragraph" w:customStyle="1" w:styleId="6D2BA9675FF14CECAED71DBBE6F781E1">
    <w:name w:val="6D2BA9675FF14CECAED71DBBE6F781E1"/>
  </w:style>
  <w:style w:type="paragraph" w:customStyle="1" w:styleId="2759348BAACF4CE087E3DC6F28A56A64">
    <w:name w:val="2759348BAACF4CE087E3DC6F28A56A64"/>
  </w:style>
  <w:style w:type="paragraph" w:customStyle="1" w:styleId="C9CF971D5AF74C73880D785007368A7F">
    <w:name w:val="C9CF971D5AF74C73880D785007368A7F"/>
  </w:style>
  <w:style w:type="paragraph" w:customStyle="1" w:styleId="2E8625DE00874B3AA1A050947ABA6F98">
    <w:name w:val="2E8625DE00874B3AA1A050947ABA6F98"/>
  </w:style>
  <w:style w:type="paragraph" w:customStyle="1" w:styleId="D36E346D0CF24E279145AF9510F16397">
    <w:name w:val="D36E346D0CF24E279145AF9510F16397"/>
  </w:style>
  <w:style w:type="paragraph" w:customStyle="1" w:styleId="9AC03139CB7C458CAD0A7A4A94E5F8B1">
    <w:name w:val="9AC03139CB7C458CAD0A7A4A94E5F8B1"/>
  </w:style>
  <w:style w:type="paragraph" w:customStyle="1" w:styleId="FF2DA8F50B4D408DBD8A2632FAD4EBE2">
    <w:name w:val="FF2DA8F50B4D408DBD8A2632FAD4EBE2"/>
  </w:style>
  <w:style w:type="paragraph" w:customStyle="1" w:styleId="5DC4CFBDF27F4481817E87927E5BCE56">
    <w:name w:val="5DC4CFBDF27F4481817E87927E5BCE56"/>
  </w:style>
  <w:style w:type="paragraph" w:customStyle="1" w:styleId="C774051F318144A289A10AD69349A5E5">
    <w:name w:val="C774051F318144A289A10AD69349A5E5"/>
  </w:style>
  <w:style w:type="paragraph" w:customStyle="1" w:styleId="274E9AE5D8964211AF972975BFF20410">
    <w:name w:val="274E9AE5D8964211AF972975BFF20410"/>
  </w:style>
  <w:style w:type="paragraph" w:customStyle="1" w:styleId="8DEFA01692CA4E1CAD71DF7ADB84F12B">
    <w:name w:val="8DEFA01692CA4E1CAD71DF7ADB84F12B"/>
  </w:style>
  <w:style w:type="paragraph" w:customStyle="1" w:styleId="792C34FECAB34D1DA70AB8B40D49B49A">
    <w:name w:val="792C34FECAB34D1DA70AB8B40D49B49A"/>
  </w:style>
  <w:style w:type="paragraph" w:customStyle="1" w:styleId="EB806CF28B0E49CBB27164E693A04B2C">
    <w:name w:val="EB806CF28B0E49CBB27164E693A04B2C"/>
  </w:style>
  <w:style w:type="paragraph" w:customStyle="1" w:styleId="B430A3AEF8B640BC9BE71393428B9702">
    <w:name w:val="B430A3AEF8B640BC9BE71393428B9702"/>
  </w:style>
  <w:style w:type="paragraph" w:customStyle="1" w:styleId="5EE0ED3B2D074477B38A3DF1A263B038">
    <w:name w:val="5EE0ED3B2D074477B38A3DF1A263B038"/>
  </w:style>
  <w:style w:type="paragraph" w:customStyle="1" w:styleId="421F03388F1D498DA530D41CAD8409E2">
    <w:name w:val="421F03388F1D498DA530D41CAD8409E2"/>
  </w:style>
  <w:style w:type="paragraph" w:customStyle="1" w:styleId="2F0E8D9B132E44ED9667D0FB09E74213">
    <w:name w:val="2F0E8D9B132E44ED9667D0FB09E74213"/>
  </w:style>
  <w:style w:type="paragraph" w:customStyle="1" w:styleId="9C87E8C2D2394385AF89995EBF2A0EA5">
    <w:name w:val="9C87E8C2D2394385AF89995EBF2A0EA5"/>
  </w:style>
  <w:style w:type="paragraph" w:customStyle="1" w:styleId="10BB3AEED0C548D1B16B22767798E10B">
    <w:name w:val="10BB3AEED0C548D1B16B22767798E10B"/>
  </w:style>
  <w:style w:type="paragraph" w:customStyle="1" w:styleId="3DE383D00EB24C08848DD05DA3B649FC">
    <w:name w:val="3DE383D00EB24C08848DD05DA3B649FC"/>
  </w:style>
  <w:style w:type="paragraph" w:customStyle="1" w:styleId="1B5F57F7554F428D9D98F8BD8E32BD8B">
    <w:name w:val="1B5F57F7554F428D9D98F8BD8E32BD8B"/>
  </w:style>
  <w:style w:type="paragraph" w:customStyle="1" w:styleId="F336490256404B48994622E65295876D">
    <w:name w:val="F336490256404B48994622E65295876D"/>
  </w:style>
  <w:style w:type="paragraph" w:customStyle="1" w:styleId="94A9B5B5BD5142AA9F0A8EC37B04FF67">
    <w:name w:val="94A9B5B5BD5142AA9F0A8EC37B04FF67"/>
  </w:style>
  <w:style w:type="paragraph" w:customStyle="1" w:styleId="ED369E906FB146DFA9B8D8A4A3D3FA40">
    <w:name w:val="ED369E906FB146DFA9B8D8A4A3D3FA40"/>
  </w:style>
  <w:style w:type="paragraph" w:customStyle="1" w:styleId="779F2C6EBA9741A59AC975F9AA2F9855">
    <w:name w:val="779F2C6EBA9741A59AC975F9AA2F9855"/>
  </w:style>
  <w:style w:type="paragraph" w:customStyle="1" w:styleId="FE7F86F4E1154035AA3C476B3CC71712">
    <w:name w:val="FE7F86F4E1154035AA3C476B3CC71712"/>
  </w:style>
  <w:style w:type="paragraph" w:customStyle="1" w:styleId="2FFC19DBCE3B456996FCC00A7C73C3ED">
    <w:name w:val="2FFC19DBCE3B456996FCC00A7C73C3ED"/>
  </w:style>
  <w:style w:type="paragraph" w:customStyle="1" w:styleId="B66CC4D764FA4E5883461232CDA99E11">
    <w:name w:val="B66CC4D764FA4E5883461232CDA99E11"/>
  </w:style>
  <w:style w:type="paragraph" w:customStyle="1" w:styleId="3B0E48D5D38F433EAECE2F544FF0EA93">
    <w:name w:val="3B0E48D5D38F433EAECE2F544FF0EA93"/>
  </w:style>
  <w:style w:type="paragraph" w:customStyle="1" w:styleId="097EE3DE244F4FE9955439DED298AE7C">
    <w:name w:val="097EE3DE244F4FE9955439DED298AE7C"/>
  </w:style>
  <w:style w:type="paragraph" w:customStyle="1" w:styleId="E4C6A5420D044C45A0D72EB4FAD2B2D6">
    <w:name w:val="E4C6A5420D044C45A0D72EB4FAD2B2D6"/>
  </w:style>
  <w:style w:type="paragraph" w:customStyle="1" w:styleId="2B9B8CB6611849B786F86A04E7837C59">
    <w:name w:val="2B9B8CB6611849B786F86A04E7837C59"/>
  </w:style>
  <w:style w:type="paragraph" w:customStyle="1" w:styleId="4DF32B2613BF44B2A90E88AB6B3F7636">
    <w:name w:val="4DF32B2613BF44B2A90E88AB6B3F7636"/>
  </w:style>
  <w:style w:type="paragraph" w:customStyle="1" w:styleId="20EE20342C6847EAACBF26713EDA1EE9">
    <w:name w:val="20EE20342C6847EAACBF26713EDA1EE9"/>
  </w:style>
  <w:style w:type="paragraph" w:customStyle="1" w:styleId="FA43E01C722B47AFAE8D6DE549545FDE">
    <w:name w:val="FA43E01C722B47AFAE8D6DE549545FDE"/>
  </w:style>
  <w:style w:type="paragraph" w:customStyle="1" w:styleId="27269CDCE5DD4EF0A9CB440E4576F761">
    <w:name w:val="27269CDCE5DD4EF0A9CB440E4576F761"/>
  </w:style>
  <w:style w:type="paragraph" w:customStyle="1" w:styleId="B57530947191400ABDB2235E95A9BABB">
    <w:name w:val="B57530947191400ABDB2235E95A9BABB"/>
  </w:style>
  <w:style w:type="paragraph" w:customStyle="1" w:styleId="3BD926ABA3AD4F1BAE928750C8C3C117">
    <w:name w:val="3BD926ABA3AD4F1BAE928750C8C3C117"/>
  </w:style>
  <w:style w:type="paragraph" w:customStyle="1" w:styleId="04F38C671837484785E9EB6ED82C41D1">
    <w:name w:val="04F38C671837484785E9EB6ED82C41D1"/>
  </w:style>
  <w:style w:type="paragraph" w:customStyle="1" w:styleId="85D1659DC479412BA344B64243E08DC9">
    <w:name w:val="85D1659DC479412BA344B64243E08DC9"/>
  </w:style>
  <w:style w:type="paragraph" w:customStyle="1" w:styleId="05AF121CFCBF4DF8A6623B52E8A44AA2">
    <w:name w:val="05AF121CFCBF4DF8A6623B52E8A44A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Template>
  <TotalTime>0</TotalTime>
  <Pages>2</Pages>
  <Words>361</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2022-04-18T05:45:00Z</dcterms:created>
  <dcterms:modified xsi:type="dcterms:W3CDTF">2022-04-18T10:13:00Z</dcterms:modified>
  <cp:version/>
</cp:coreProperties>
</file>