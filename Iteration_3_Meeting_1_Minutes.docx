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none" w:sz="0" w:space="0" w:color="auto"/>
          <w:left w:val="none" w:sz="0" w:space="0" w:color="auto"/>
          <w:bottom w:val="double" w:sz="4"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ayout table"/>
      </w:tblPr>
      <w:tblGrid>
        <w:gridCol w:w="7650"/>
        <w:gridCol w:w="2574"/>
      </w:tblGrid>
      <w:tr w:rsidR="002B2D13" w:rsidRPr="00D60069" w14:paraId="07487011" w14:textId="77777777" w:rsidTr="001E0877">
        <w:tc>
          <w:tcPr>
            <w:tcW w:w="7650" w:type="dxa"/>
          </w:tcPr>
          <w:p w14:paraId="3B5D14C9" w14:textId="746E202A" w:rsidR="002B2D13" w:rsidRPr="00D60069" w:rsidRDefault="000818E0">
            <w:pPr>
              <w:pStyle w:val="Title"/>
            </w:pPr>
            <w:r>
              <w:t>Iteration 3 Meeting 1</w:t>
            </w:r>
          </w:p>
        </w:tc>
        <w:tc>
          <w:tcPr>
            <w:tcW w:w="2574" w:type="dxa"/>
            <w:vAlign w:val="bottom"/>
          </w:tcPr>
          <w:p w14:paraId="7CF332AA" w14:textId="20369757" w:rsidR="00D62E01" w:rsidRPr="00D60069" w:rsidRDefault="000818E0">
            <w:pPr>
              <w:pStyle w:val="Heading3"/>
            </w:pPr>
            <w:r>
              <w:t>31/03/2022</w:t>
            </w:r>
          </w:p>
          <w:p w14:paraId="18EBA72F" w14:textId="221BC71D" w:rsidR="00D62E01" w:rsidRPr="00D60069" w:rsidRDefault="000818E0">
            <w:pPr>
              <w:pStyle w:val="Heading3"/>
            </w:pPr>
            <w:r>
              <w:t>5:00 PM</w:t>
            </w:r>
          </w:p>
          <w:p w14:paraId="237980A1" w14:textId="0F7824EB" w:rsidR="002B2D13" w:rsidRPr="00D60069" w:rsidRDefault="000818E0" w:rsidP="00D62E01">
            <w:pPr>
              <w:pStyle w:val="Heading3"/>
            </w:pPr>
            <w:r>
              <w:t>UNSW Oboe Lab J17 304</w:t>
            </w:r>
          </w:p>
        </w:tc>
      </w:tr>
    </w:tbl>
    <w:tbl>
      <w:tblPr>
        <w:tblStyle w:val="PlainTable5"/>
        <w:tblW w:w="5000" w:type="pct"/>
        <w:tblCellMar>
          <w:top w:w="14" w:type="dxa"/>
          <w:left w:w="0" w:type="dxa"/>
          <w:bottom w:w="14" w:type="dxa"/>
          <w:right w:w="0" w:type="dxa"/>
        </w:tblCellMar>
        <w:tblLook w:val="0620" w:firstRow="1" w:lastRow="0" w:firstColumn="0" w:lastColumn="0" w:noHBand="1" w:noVBand="1"/>
        <w:tblDescription w:val="Layout table"/>
      </w:tblPr>
      <w:tblGrid>
        <w:gridCol w:w="1946"/>
        <w:gridCol w:w="3184"/>
        <w:gridCol w:w="1779"/>
        <w:gridCol w:w="3315"/>
      </w:tblGrid>
      <w:tr w:rsidR="002B2D13" w:rsidRPr="00D60069" w14:paraId="1166A28C" w14:textId="77777777" w:rsidTr="00660EF4">
        <w:trPr>
          <w:cnfStyle w:val="100000000000" w:firstRow="1" w:lastRow="0" w:firstColumn="0" w:lastColumn="0" w:oddVBand="0" w:evenVBand="0" w:oddHBand="0" w:evenHBand="0" w:firstRowFirstColumn="0" w:firstRowLastColumn="0" w:lastRowFirstColumn="0" w:lastRowLastColumn="0"/>
        </w:trPr>
        <w:tc>
          <w:tcPr>
            <w:tcW w:w="1946" w:type="dxa"/>
            <w:tcMar>
              <w:top w:w="144" w:type="dxa"/>
            </w:tcMar>
          </w:tcPr>
          <w:p w14:paraId="00FFEBE9" w14:textId="75775C22" w:rsidR="002B2D13" w:rsidRPr="00D60069" w:rsidRDefault="002D4315" w:rsidP="00D60069">
            <w:pPr>
              <w:pStyle w:val="Heading2"/>
              <w:spacing w:after="80"/>
              <w:outlineLvl w:val="1"/>
            </w:pPr>
            <w:sdt>
              <w:sdtPr>
                <w:id w:val="834805806"/>
                <w:placeholder>
                  <w:docPart w:val="DA0DB76CEF9642919FF6CD62D6BF6E86"/>
                </w:placeholder>
                <w:temporary/>
                <w:showingPlcHdr/>
                <w15:appearance w15:val="hidden"/>
              </w:sdtPr>
              <w:sdtEndPr/>
              <w:sdtContent>
                <w:r w:rsidR="006344A8" w:rsidRPr="00D60069">
                  <w:t>Meeting called by:</w:t>
                </w:r>
              </w:sdtContent>
            </w:sdt>
          </w:p>
        </w:tc>
        <w:tc>
          <w:tcPr>
            <w:tcW w:w="3184" w:type="dxa"/>
            <w:tcMar>
              <w:top w:w="144" w:type="dxa"/>
            </w:tcMar>
          </w:tcPr>
          <w:p w14:paraId="7509F1CE" w14:textId="18389B54" w:rsidR="002B2D13" w:rsidRPr="00D60069" w:rsidRDefault="000818E0" w:rsidP="00D60069">
            <w:pPr>
              <w:spacing w:after="80"/>
            </w:pPr>
            <w:r>
              <w:t>All group members</w:t>
            </w:r>
          </w:p>
        </w:tc>
        <w:tc>
          <w:tcPr>
            <w:tcW w:w="1779" w:type="dxa"/>
            <w:tcMar>
              <w:top w:w="144" w:type="dxa"/>
            </w:tcMar>
          </w:tcPr>
          <w:p w14:paraId="198E5377" w14:textId="77777777" w:rsidR="002B2D13" w:rsidRPr="00D60069" w:rsidRDefault="002D4315" w:rsidP="00D60069">
            <w:pPr>
              <w:pStyle w:val="Heading2"/>
              <w:spacing w:after="80"/>
              <w:outlineLvl w:val="1"/>
            </w:pPr>
            <w:sdt>
              <w:sdtPr>
                <w:id w:val="-442851289"/>
                <w:placeholder>
                  <w:docPart w:val="6534A5D6997F40BF8B2A30BAB88CDA3C"/>
                </w:placeholder>
                <w:temporary/>
                <w:showingPlcHdr/>
                <w15:appearance w15:val="hidden"/>
              </w:sdtPr>
              <w:sdtEndPr/>
              <w:sdtContent>
                <w:r w:rsidR="006344A8" w:rsidRPr="00D60069">
                  <w:t>Type of meeting:</w:t>
                </w:r>
              </w:sdtContent>
            </w:sdt>
          </w:p>
        </w:tc>
        <w:tc>
          <w:tcPr>
            <w:tcW w:w="3315" w:type="dxa"/>
            <w:tcMar>
              <w:top w:w="144" w:type="dxa"/>
            </w:tcMar>
          </w:tcPr>
          <w:p w14:paraId="0424C357" w14:textId="175F2AAE" w:rsidR="002B2D13" w:rsidRPr="00D60069" w:rsidRDefault="000818E0" w:rsidP="00D60069">
            <w:pPr>
              <w:spacing w:after="80"/>
            </w:pPr>
            <w:r>
              <w:t>Task division</w:t>
            </w:r>
          </w:p>
        </w:tc>
      </w:tr>
      <w:tr w:rsidR="002B2D13" w:rsidRPr="00D60069" w14:paraId="5E70E963" w14:textId="77777777" w:rsidTr="00660EF4">
        <w:sdt>
          <w:sdtPr>
            <w:id w:val="-906145096"/>
            <w:placeholder>
              <w:docPart w:val="3C56C044ECE845FD9E22A0055A6F6AD6"/>
            </w:placeholder>
            <w:temporary/>
            <w:showingPlcHdr/>
            <w15:appearance w15:val="hidden"/>
          </w:sdtPr>
          <w:sdtEndPr/>
          <w:sdtContent>
            <w:tc>
              <w:tcPr>
                <w:tcW w:w="1946" w:type="dxa"/>
              </w:tcPr>
              <w:p w14:paraId="29768258" w14:textId="77777777" w:rsidR="002B2D13" w:rsidRPr="00D60069" w:rsidRDefault="006344A8" w:rsidP="00D60069">
                <w:pPr>
                  <w:pStyle w:val="Heading2"/>
                  <w:spacing w:after="80"/>
                  <w:outlineLvl w:val="1"/>
                </w:pPr>
                <w:r w:rsidRPr="00D60069">
                  <w:t>Facilitator:</w:t>
                </w:r>
              </w:p>
            </w:tc>
          </w:sdtContent>
        </w:sdt>
        <w:tc>
          <w:tcPr>
            <w:tcW w:w="3184" w:type="dxa"/>
          </w:tcPr>
          <w:p w14:paraId="42732743" w14:textId="3453F203" w:rsidR="002B2D13" w:rsidRPr="00D60069" w:rsidRDefault="000818E0" w:rsidP="00D60069">
            <w:pPr>
              <w:spacing w:after="80"/>
            </w:pPr>
            <w:r>
              <w:t>Jerome Chiu</w:t>
            </w:r>
          </w:p>
        </w:tc>
        <w:tc>
          <w:tcPr>
            <w:tcW w:w="1779" w:type="dxa"/>
          </w:tcPr>
          <w:p w14:paraId="56B5FF25" w14:textId="77777777" w:rsidR="002B2D13" w:rsidRPr="00D60069" w:rsidRDefault="002D4315" w:rsidP="00D60069">
            <w:pPr>
              <w:pStyle w:val="Heading2"/>
              <w:spacing w:after="80"/>
              <w:outlineLvl w:val="1"/>
            </w:pPr>
            <w:sdt>
              <w:sdtPr>
                <w:id w:val="795647141"/>
                <w:placeholder>
                  <w:docPart w:val="44BFC7DE70F0477787BEF231DEA0E774"/>
                </w:placeholder>
                <w:temporary/>
                <w:showingPlcHdr/>
                <w15:appearance w15:val="hidden"/>
              </w:sdtPr>
              <w:sdtEndPr/>
              <w:sdtContent>
                <w:r w:rsidR="006344A8" w:rsidRPr="00D60069">
                  <w:t>Note taker:</w:t>
                </w:r>
              </w:sdtContent>
            </w:sdt>
          </w:p>
        </w:tc>
        <w:tc>
          <w:tcPr>
            <w:tcW w:w="3315" w:type="dxa"/>
          </w:tcPr>
          <w:p w14:paraId="1F0A0510" w14:textId="01CE0092" w:rsidR="002B2D13" w:rsidRPr="00D60069" w:rsidRDefault="000818E0" w:rsidP="00D60069">
            <w:pPr>
              <w:spacing w:after="80"/>
            </w:pPr>
            <w:r>
              <w:t xml:space="preserve">Chris </w:t>
            </w:r>
            <w:proofErr w:type="spellStart"/>
            <w:r>
              <w:t>Sirimat</w:t>
            </w:r>
            <w:proofErr w:type="spellEnd"/>
            <w:r>
              <w:t xml:space="preserve"> </w:t>
            </w:r>
          </w:p>
        </w:tc>
      </w:tr>
      <w:tr w:rsidR="002B2D13" w:rsidRPr="00D60069" w14:paraId="5B7410A2" w14:textId="77777777" w:rsidTr="00660EF4">
        <w:tc>
          <w:tcPr>
            <w:tcW w:w="1946" w:type="dxa"/>
          </w:tcPr>
          <w:p w14:paraId="2CB66C1C" w14:textId="77777777" w:rsidR="002B2D13" w:rsidRPr="00D60069" w:rsidRDefault="002D4315" w:rsidP="00D60069">
            <w:pPr>
              <w:pStyle w:val="Heading2"/>
              <w:spacing w:after="80"/>
              <w:outlineLvl w:val="1"/>
            </w:pPr>
            <w:sdt>
              <w:sdtPr>
                <w:id w:val="-1232768380"/>
                <w:placeholder>
                  <w:docPart w:val="30A8AA33B43543E9A5A46983BBE4E628"/>
                </w:placeholder>
                <w:temporary/>
                <w:showingPlcHdr/>
                <w15:appearance w15:val="hidden"/>
              </w:sdtPr>
              <w:sdtEndPr/>
              <w:sdtContent>
                <w:r w:rsidR="006344A8" w:rsidRPr="00D60069">
                  <w:t>Timekeeper:</w:t>
                </w:r>
              </w:sdtContent>
            </w:sdt>
          </w:p>
        </w:tc>
        <w:tc>
          <w:tcPr>
            <w:tcW w:w="3184" w:type="dxa"/>
          </w:tcPr>
          <w:p w14:paraId="6D5E2C49" w14:textId="3576FD7C" w:rsidR="002B2D13" w:rsidRPr="00D60069" w:rsidRDefault="000818E0" w:rsidP="00D60069">
            <w:pPr>
              <w:spacing w:after="80"/>
            </w:pPr>
            <w:r>
              <w:t>Aaleen Ahmed</w:t>
            </w:r>
          </w:p>
        </w:tc>
        <w:tc>
          <w:tcPr>
            <w:tcW w:w="1779" w:type="dxa"/>
          </w:tcPr>
          <w:p w14:paraId="50D5DC9D" w14:textId="77777777" w:rsidR="002B2D13" w:rsidRPr="00D60069" w:rsidRDefault="002B2D13" w:rsidP="00D60069">
            <w:pPr>
              <w:pStyle w:val="Heading2"/>
              <w:spacing w:after="80"/>
              <w:outlineLvl w:val="1"/>
            </w:pPr>
          </w:p>
        </w:tc>
        <w:tc>
          <w:tcPr>
            <w:tcW w:w="3315" w:type="dxa"/>
          </w:tcPr>
          <w:p w14:paraId="377D42AF" w14:textId="77777777" w:rsidR="002B2D13" w:rsidRPr="00D60069" w:rsidRDefault="002B2D13" w:rsidP="00D60069">
            <w:pPr>
              <w:spacing w:after="80"/>
            </w:pPr>
          </w:p>
        </w:tc>
      </w:tr>
    </w:tbl>
    <w:tbl>
      <w:tblPr>
        <w:tblW w:w="5000" w:type="pct"/>
        <w:tblCellMar>
          <w:top w:w="14" w:type="dxa"/>
          <w:left w:w="0" w:type="dxa"/>
          <w:bottom w:w="14" w:type="dxa"/>
          <w:right w:w="0" w:type="dxa"/>
        </w:tblCellMar>
        <w:tblLook w:val="0000" w:firstRow="0" w:lastRow="0" w:firstColumn="0" w:lastColumn="0" w:noHBand="0" w:noVBand="0"/>
        <w:tblDescription w:val="Layout table"/>
      </w:tblPr>
      <w:tblGrid>
        <w:gridCol w:w="1980"/>
        <w:gridCol w:w="8244"/>
      </w:tblGrid>
      <w:tr w:rsidR="002B2D13" w:rsidRPr="00D60069" w14:paraId="5E1BC763" w14:textId="77777777" w:rsidTr="00E048B4">
        <w:tc>
          <w:tcPr>
            <w:tcW w:w="1980" w:type="dxa"/>
            <w:tcMar>
              <w:top w:w="144" w:type="dxa"/>
            </w:tcMar>
          </w:tcPr>
          <w:p w14:paraId="0EAF079F" w14:textId="77777777" w:rsidR="002B2D13" w:rsidRPr="00D60069" w:rsidRDefault="002D4315">
            <w:pPr>
              <w:pStyle w:val="Heading2"/>
            </w:pPr>
            <w:sdt>
              <w:sdtPr>
                <w:id w:val="1643469904"/>
                <w:placeholder>
                  <w:docPart w:val="462C424CAF4E4384B8E9134655E56AD6"/>
                </w:placeholder>
                <w:temporary/>
                <w:showingPlcHdr/>
                <w15:appearance w15:val="hidden"/>
              </w:sdtPr>
              <w:sdtEndPr/>
              <w:sdtContent>
                <w:r w:rsidR="006344A8" w:rsidRPr="00D60069">
                  <w:t>Attendees:</w:t>
                </w:r>
              </w:sdtContent>
            </w:sdt>
          </w:p>
        </w:tc>
        <w:tc>
          <w:tcPr>
            <w:tcW w:w="8244" w:type="dxa"/>
            <w:tcMar>
              <w:top w:w="144" w:type="dxa"/>
            </w:tcMar>
          </w:tcPr>
          <w:p w14:paraId="6BC42066" w14:textId="5FA0A34C" w:rsidR="002B2D13" w:rsidRPr="00D60069" w:rsidRDefault="000818E0" w:rsidP="00D62E01">
            <w:r>
              <w:t xml:space="preserve">Aaleen Ahmed, </w:t>
            </w:r>
            <w:proofErr w:type="spellStart"/>
            <w:r>
              <w:t>Ashna</w:t>
            </w:r>
            <w:proofErr w:type="spellEnd"/>
            <w:r>
              <w:t xml:space="preserve"> Desai, Chris </w:t>
            </w:r>
            <w:proofErr w:type="spellStart"/>
            <w:r>
              <w:t>Sirimat</w:t>
            </w:r>
            <w:proofErr w:type="spellEnd"/>
            <w:r>
              <w:t xml:space="preserve">, Jerome Chiu, Rui </w:t>
            </w:r>
            <w:r w:rsidRPr="000818E0">
              <w:t>Ekanayake</w:t>
            </w:r>
          </w:p>
        </w:tc>
      </w:tr>
      <w:tr w:rsidR="002B2D13" w:rsidRPr="00D60069" w14:paraId="6FE32820" w14:textId="77777777" w:rsidTr="00E048B4">
        <w:tc>
          <w:tcPr>
            <w:tcW w:w="1980" w:type="dxa"/>
          </w:tcPr>
          <w:p w14:paraId="6ABD152D" w14:textId="77777777" w:rsidR="002B2D13" w:rsidRPr="00D60069" w:rsidRDefault="002D4315">
            <w:pPr>
              <w:pStyle w:val="Heading2"/>
            </w:pPr>
            <w:sdt>
              <w:sdtPr>
                <w:id w:val="-1255275818"/>
                <w:placeholder>
                  <w:docPart w:val="759FD3EE86BB46409059333CB348C7BA"/>
                </w:placeholder>
                <w:temporary/>
                <w:showingPlcHdr/>
                <w15:appearance w15:val="hidden"/>
              </w:sdtPr>
              <w:sdtEndPr/>
              <w:sdtContent>
                <w:r w:rsidR="006344A8" w:rsidRPr="00D60069">
                  <w:t>Please read:</w:t>
                </w:r>
              </w:sdtContent>
            </w:sdt>
          </w:p>
        </w:tc>
        <w:tc>
          <w:tcPr>
            <w:tcW w:w="8244" w:type="dxa"/>
          </w:tcPr>
          <w:p w14:paraId="72E254FB" w14:textId="4E8545C2" w:rsidR="002B2D13" w:rsidRPr="00D60069" w:rsidRDefault="000818E0">
            <w:r>
              <w:t>Iteration 3 Specification uploaded on project-backend git page</w:t>
            </w:r>
          </w:p>
        </w:tc>
      </w:tr>
      <w:tr w:rsidR="002B2D13" w:rsidRPr="00D60069" w14:paraId="3768B69F" w14:textId="77777777" w:rsidTr="00E048B4">
        <w:tc>
          <w:tcPr>
            <w:tcW w:w="1980" w:type="dxa"/>
          </w:tcPr>
          <w:p w14:paraId="78875912" w14:textId="77777777" w:rsidR="002B2D13" w:rsidRPr="00D60069" w:rsidRDefault="002D4315">
            <w:pPr>
              <w:pStyle w:val="Heading2"/>
            </w:pPr>
            <w:sdt>
              <w:sdtPr>
                <w:id w:val="681237791"/>
                <w:placeholder>
                  <w:docPart w:val="12420099D008427E8207FDE00E3374B1"/>
                </w:placeholder>
                <w:temporary/>
                <w:showingPlcHdr/>
                <w15:appearance w15:val="hidden"/>
              </w:sdtPr>
              <w:sdtEndPr/>
              <w:sdtContent>
                <w:r w:rsidR="006344A8" w:rsidRPr="00D60069">
                  <w:t>Please bring:</w:t>
                </w:r>
              </w:sdtContent>
            </w:sdt>
          </w:p>
        </w:tc>
        <w:tc>
          <w:tcPr>
            <w:tcW w:w="8244" w:type="dxa"/>
          </w:tcPr>
          <w:p w14:paraId="7B70F4B5" w14:textId="0815AFE5" w:rsidR="002B2D13" w:rsidRPr="00D60069" w:rsidRDefault="000818E0" w:rsidP="00D62E01">
            <w:r>
              <w:t>N/A</w:t>
            </w:r>
          </w:p>
        </w:tc>
      </w:tr>
    </w:tbl>
    <w:sdt>
      <w:sdtPr>
        <w:id w:val="-2901889"/>
        <w:placeholder>
          <w:docPart w:val="92FE295BDCB340F8A8C8390EC5E61720"/>
        </w:placeholder>
        <w:temporary/>
        <w:showingPlcHdr/>
        <w15:appearance w15:val="hidden"/>
      </w:sdtPr>
      <w:sdtEndPr/>
      <w:sdtContent>
        <w:p w14:paraId="4732B6C5" w14:textId="77777777" w:rsidR="002B2D13" w:rsidRPr="00D60069" w:rsidRDefault="006344A8">
          <w:pPr>
            <w:pStyle w:val="Heading1"/>
          </w:pPr>
          <w:r w:rsidRPr="00D60069">
            <w:t>Minutes</w:t>
          </w:r>
        </w:p>
      </w:sdtContent>
    </w:sdt>
    <w:tbl>
      <w:tblPr>
        <w:tblW w:w="5000" w:type="pct"/>
        <w:tblCellMar>
          <w:left w:w="0" w:type="dxa"/>
          <w:right w:w="0" w:type="dxa"/>
        </w:tblCellMar>
        <w:tblLook w:val="0000" w:firstRow="0" w:lastRow="0" w:firstColumn="0" w:lastColumn="0" w:noHBand="0" w:noVBand="0"/>
        <w:tblDescription w:val="Layout table"/>
      </w:tblPr>
      <w:tblGrid>
        <w:gridCol w:w="1620"/>
        <w:gridCol w:w="4970"/>
        <w:gridCol w:w="1324"/>
        <w:gridCol w:w="2310"/>
      </w:tblGrid>
      <w:tr w:rsidR="002B2D13" w:rsidRPr="00D60069" w14:paraId="60CD4C79" w14:textId="77777777" w:rsidTr="00D62E01">
        <w:tc>
          <w:tcPr>
            <w:tcW w:w="1620" w:type="dxa"/>
          </w:tcPr>
          <w:bookmarkStart w:id="0" w:name="MinuteItems"/>
          <w:bookmarkStart w:id="1" w:name="MinuteTopicSection"/>
          <w:bookmarkEnd w:id="0"/>
          <w:p w14:paraId="7F9A8891" w14:textId="77777777" w:rsidR="002B2D13" w:rsidRPr="00D60069" w:rsidRDefault="002D4315">
            <w:pPr>
              <w:pStyle w:val="Heading2"/>
            </w:pPr>
            <w:sdt>
              <w:sdtPr>
                <w:id w:val="90904773"/>
                <w:placeholder>
                  <w:docPart w:val="8879054B3A704EEBBFA544A7B7E979CE"/>
                </w:placeholder>
                <w:temporary/>
                <w:showingPlcHdr/>
                <w15:appearance w15:val="hidden"/>
              </w:sdtPr>
              <w:sdtEndPr/>
              <w:sdtContent>
                <w:r w:rsidR="006344A8" w:rsidRPr="00D60069">
                  <w:t>Agenda item:</w:t>
                </w:r>
              </w:sdtContent>
            </w:sdt>
          </w:p>
        </w:tc>
        <w:tc>
          <w:tcPr>
            <w:tcW w:w="4970" w:type="dxa"/>
          </w:tcPr>
          <w:p w14:paraId="66761D2E" w14:textId="5E20981A" w:rsidR="002B2D13" w:rsidRPr="00D60069" w:rsidRDefault="000818E0">
            <w:r>
              <w:t>Division of tasks for new elements in Iteration 3</w:t>
            </w:r>
          </w:p>
        </w:tc>
        <w:tc>
          <w:tcPr>
            <w:tcW w:w="1324" w:type="dxa"/>
          </w:tcPr>
          <w:p w14:paraId="5C4A6D50" w14:textId="77777777" w:rsidR="002B2D13" w:rsidRPr="00D60069" w:rsidRDefault="002D4315">
            <w:pPr>
              <w:pStyle w:val="Heading2"/>
            </w:pPr>
            <w:sdt>
              <w:sdtPr>
                <w:id w:val="1737199064"/>
                <w:placeholder>
                  <w:docPart w:val="ADE6799FC32A47EDB4DB9890623BD051"/>
                </w:placeholder>
                <w:temporary/>
                <w:showingPlcHdr/>
                <w15:appearance w15:val="hidden"/>
              </w:sdtPr>
              <w:sdtEndPr/>
              <w:sdtContent>
                <w:r w:rsidR="006344A8" w:rsidRPr="00D60069">
                  <w:t>Presenter:</w:t>
                </w:r>
              </w:sdtContent>
            </w:sdt>
          </w:p>
        </w:tc>
        <w:tc>
          <w:tcPr>
            <w:tcW w:w="2310" w:type="dxa"/>
          </w:tcPr>
          <w:p w14:paraId="2E507CB7" w14:textId="3F009232" w:rsidR="002B2D13" w:rsidRPr="00D60069" w:rsidRDefault="000818E0">
            <w:r>
              <w:t>Jerome Chiu</w:t>
            </w:r>
          </w:p>
        </w:tc>
      </w:tr>
    </w:tbl>
    <w:p w14:paraId="3EFBAF8C" w14:textId="77777777" w:rsidR="002B2D13" w:rsidRPr="00D60069" w:rsidRDefault="002D4315">
      <w:pPr>
        <w:pStyle w:val="Heading4"/>
      </w:pPr>
      <w:sdt>
        <w:sdtPr>
          <w:id w:val="-391195506"/>
          <w:placeholder>
            <w:docPart w:val="C88204F6D7D548B097BD537551F7FCD8"/>
          </w:placeholder>
          <w:temporary/>
          <w:showingPlcHdr/>
          <w15:appearance w15:val="hidden"/>
        </w:sdtPr>
        <w:sdtEndPr/>
        <w:sdtContent>
          <w:r w:rsidR="006344A8" w:rsidRPr="00D60069">
            <w:t>Discussion:</w:t>
          </w:r>
        </w:sdtContent>
      </w:sdt>
    </w:p>
    <w:p w14:paraId="588A75C9" w14:textId="3ED70E60" w:rsidR="002B2D13" w:rsidRPr="00D60069" w:rsidRDefault="000818E0">
      <w:r>
        <w:t xml:space="preserve">Understanding what the new elements in Iteration 3 are and how we should go about dividing them based on workloads of all members and previous participation. This involves thoroughly reading the specification together and splitting it into new individual elements that can be assigned to individuals. </w:t>
      </w:r>
    </w:p>
    <w:p w14:paraId="52D57763" w14:textId="77777777" w:rsidR="002B2D13" w:rsidRPr="00D60069" w:rsidRDefault="002D4315">
      <w:pPr>
        <w:pStyle w:val="Heading4"/>
      </w:pPr>
      <w:sdt>
        <w:sdtPr>
          <w:id w:val="1574465788"/>
          <w:placeholder>
            <w:docPart w:val="8C4CA19D81CB42B9B1FF01FCC1341F55"/>
          </w:placeholder>
          <w:temporary/>
          <w:showingPlcHdr/>
          <w15:appearance w15:val="hidden"/>
        </w:sdtPr>
        <w:sdtEndPr/>
        <w:sdtContent>
          <w:r w:rsidR="006344A8" w:rsidRPr="00D60069">
            <w:t>Conclusions:</w:t>
          </w:r>
        </w:sdtContent>
      </w:sdt>
    </w:p>
    <w:p w14:paraId="6251E2DC" w14:textId="3A5675B0" w:rsidR="002B2D13" w:rsidRPr="00D60069" w:rsidRDefault="000818E0">
      <w:r>
        <w:t xml:space="preserve">Similar to the other iterations, new tasks include a list of new rotes to be added to our backend. These routes were assigned to individuals based on their choosing and are listed below. Other new tasks for this iteration include a requirements pdf and </w:t>
      </w:r>
      <w:r w:rsidR="0094482F">
        <w:t xml:space="preserve">deployment of our backend. The requirements task was split into different sections with Jerome being assigned elicitation, analysis and specification, and validation. It was decided that Interface design would be a group task and Conceptual Modelling would be completed by Aaleen. Finally, deployment was also decided on being a group task that would be completed when all routes had been finalized. </w:t>
      </w:r>
    </w:p>
    <w:tbl>
      <w:tblPr>
        <w:tblStyle w:val="GridTable1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20" w:firstRow="1" w:lastRow="0" w:firstColumn="0" w:lastColumn="0" w:noHBand="1" w:noVBand="1"/>
        <w:tblDescription w:val="Content table"/>
      </w:tblPr>
      <w:tblGrid>
        <w:gridCol w:w="5310"/>
        <w:gridCol w:w="3060"/>
        <w:gridCol w:w="1854"/>
      </w:tblGrid>
      <w:tr w:rsidR="002B2D13" w:rsidRPr="00660EF4" w14:paraId="2CD795A3" w14:textId="77777777" w:rsidTr="00660EF4">
        <w:trPr>
          <w:cnfStyle w:val="100000000000" w:firstRow="1" w:lastRow="0" w:firstColumn="0" w:lastColumn="0" w:oddVBand="0" w:evenVBand="0" w:oddHBand="0" w:evenHBand="0" w:firstRowFirstColumn="0" w:firstRowLastColumn="0" w:lastRowFirstColumn="0" w:lastRowLastColumn="0"/>
          <w:tblHeader/>
        </w:trPr>
        <w:tc>
          <w:tcPr>
            <w:tcW w:w="5310" w:type="dxa"/>
            <w:vAlign w:val="bottom"/>
          </w:tcPr>
          <w:bookmarkStart w:id="2" w:name="MinuteDiscussion"/>
          <w:bookmarkStart w:id="3" w:name="MinuteActionItems"/>
          <w:bookmarkEnd w:id="2"/>
          <w:bookmarkEnd w:id="3"/>
          <w:p w14:paraId="7A790037" w14:textId="77777777" w:rsidR="002B2D13" w:rsidRPr="00660EF4" w:rsidRDefault="002D4315" w:rsidP="00660EF4">
            <w:sdt>
              <w:sdtPr>
                <w:id w:val="-1717032099"/>
                <w:placeholder>
                  <w:docPart w:val="918F088A9C9543E2A2C92C4E8C60C84B"/>
                </w:placeholder>
                <w:temporary/>
                <w:showingPlcHdr/>
                <w15:appearance w15:val="hidden"/>
              </w:sdtPr>
              <w:sdtEndPr/>
              <w:sdtContent>
                <w:r w:rsidR="006344A8" w:rsidRPr="00660EF4">
                  <w:t>Action items</w:t>
                </w:r>
              </w:sdtContent>
            </w:sdt>
          </w:p>
        </w:tc>
        <w:bookmarkStart w:id="4" w:name="MinutePersonResponsible"/>
        <w:bookmarkEnd w:id="4"/>
        <w:tc>
          <w:tcPr>
            <w:tcW w:w="3060" w:type="dxa"/>
            <w:vAlign w:val="bottom"/>
          </w:tcPr>
          <w:p w14:paraId="0F0A2636" w14:textId="77777777" w:rsidR="002B2D13" w:rsidRPr="00660EF4" w:rsidRDefault="002D4315" w:rsidP="00660EF4">
            <w:sdt>
              <w:sdtPr>
                <w:id w:val="-319821758"/>
                <w:placeholder>
                  <w:docPart w:val="0C0ADFF690744DDEBF3B4687B4C52023"/>
                </w:placeholder>
                <w:temporary/>
                <w:showingPlcHdr/>
                <w15:appearance w15:val="hidden"/>
              </w:sdtPr>
              <w:sdtEndPr/>
              <w:sdtContent>
                <w:r w:rsidR="006344A8" w:rsidRPr="00660EF4">
                  <w:t>Person responsible</w:t>
                </w:r>
              </w:sdtContent>
            </w:sdt>
          </w:p>
        </w:tc>
        <w:bookmarkStart w:id="5" w:name="MinuteDeadline"/>
        <w:bookmarkEnd w:id="5"/>
        <w:tc>
          <w:tcPr>
            <w:tcW w:w="1854" w:type="dxa"/>
            <w:vAlign w:val="bottom"/>
          </w:tcPr>
          <w:p w14:paraId="13688C35" w14:textId="77777777" w:rsidR="002B2D13" w:rsidRPr="00660EF4" w:rsidRDefault="002D4315" w:rsidP="00660EF4">
            <w:sdt>
              <w:sdtPr>
                <w:id w:val="433413345"/>
                <w:placeholder>
                  <w:docPart w:val="E0A0C1E8E4A24BAD81CD306FB68E50E4"/>
                </w:placeholder>
                <w:temporary/>
                <w:showingPlcHdr/>
                <w15:appearance w15:val="hidden"/>
              </w:sdtPr>
              <w:sdtEndPr/>
              <w:sdtContent>
                <w:r w:rsidR="006344A8" w:rsidRPr="00660EF4">
                  <w:t>Deadline</w:t>
                </w:r>
              </w:sdtContent>
            </w:sdt>
          </w:p>
        </w:tc>
      </w:tr>
      <w:tr w:rsidR="002B2D13" w:rsidRPr="00D60069" w14:paraId="273A5C51" w14:textId="77777777" w:rsidTr="00660EF4">
        <w:tc>
          <w:tcPr>
            <w:tcW w:w="5310" w:type="dxa"/>
          </w:tcPr>
          <w:p w14:paraId="65945386" w14:textId="4A011916" w:rsidR="002B2D13" w:rsidRPr="00D60069" w:rsidRDefault="0094482F" w:rsidP="00D60069">
            <w:pPr>
              <w:pStyle w:val="ListBullet"/>
              <w:spacing w:after="80"/>
            </w:pPr>
            <w:r>
              <w:t>Notifications/get route</w:t>
            </w:r>
          </w:p>
        </w:tc>
        <w:tc>
          <w:tcPr>
            <w:tcW w:w="3060" w:type="dxa"/>
          </w:tcPr>
          <w:p w14:paraId="06551632" w14:textId="057AA31B" w:rsidR="002B2D13" w:rsidRPr="00D60069" w:rsidRDefault="0094482F" w:rsidP="00D60069">
            <w:pPr>
              <w:spacing w:after="80"/>
            </w:pPr>
            <w:proofErr w:type="spellStart"/>
            <w:r>
              <w:t>Ash</w:t>
            </w:r>
            <w:r w:rsidR="00DA5E66">
              <w:t>na</w:t>
            </w:r>
            <w:proofErr w:type="spellEnd"/>
            <w:r>
              <w:t xml:space="preserve"> Desai</w:t>
            </w:r>
          </w:p>
        </w:tc>
        <w:tc>
          <w:tcPr>
            <w:tcW w:w="1854" w:type="dxa"/>
          </w:tcPr>
          <w:p w14:paraId="09413FD4" w14:textId="5BF4CD3D" w:rsidR="002B2D13" w:rsidRPr="00D60069" w:rsidRDefault="0094482F" w:rsidP="00D60069">
            <w:pPr>
              <w:spacing w:after="80"/>
            </w:pPr>
            <w:r>
              <w:t>14/04/2022</w:t>
            </w:r>
          </w:p>
        </w:tc>
      </w:tr>
      <w:tr w:rsidR="002B2D13" w:rsidRPr="00D60069" w14:paraId="6971F39F" w14:textId="77777777" w:rsidTr="00660EF4">
        <w:tc>
          <w:tcPr>
            <w:tcW w:w="5310" w:type="dxa"/>
          </w:tcPr>
          <w:p w14:paraId="04F46107" w14:textId="4A3F8CAE" w:rsidR="002B2D13" w:rsidRPr="00D60069" w:rsidRDefault="0094482F" w:rsidP="00D60069">
            <w:pPr>
              <w:pStyle w:val="ListBullet"/>
              <w:spacing w:after="80"/>
            </w:pPr>
            <w:r>
              <w:t>Search route</w:t>
            </w:r>
          </w:p>
        </w:tc>
        <w:tc>
          <w:tcPr>
            <w:tcW w:w="3060" w:type="dxa"/>
          </w:tcPr>
          <w:p w14:paraId="2E3AF59A" w14:textId="1725FE56" w:rsidR="002B2D13" w:rsidRPr="00D60069" w:rsidRDefault="0094482F" w:rsidP="00D60069">
            <w:pPr>
              <w:spacing w:after="80"/>
            </w:pPr>
            <w:r>
              <w:t>Aaleen Ahmed</w:t>
            </w:r>
          </w:p>
        </w:tc>
        <w:tc>
          <w:tcPr>
            <w:tcW w:w="1854" w:type="dxa"/>
          </w:tcPr>
          <w:p w14:paraId="26ECE74B" w14:textId="2AD5824F" w:rsidR="002B2D13" w:rsidRPr="00D60069" w:rsidRDefault="0094482F" w:rsidP="00D60069">
            <w:pPr>
              <w:spacing w:after="80"/>
            </w:pPr>
            <w:r>
              <w:t>14/04/2022</w:t>
            </w:r>
          </w:p>
        </w:tc>
      </w:tr>
      <w:tr w:rsidR="00DA5E66" w:rsidRPr="00D60069" w14:paraId="39D77865" w14:textId="77777777" w:rsidTr="00660EF4">
        <w:tc>
          <w:tcPr>
            <w:tcW w:w="5310" w:type="dxa"/>
          </w:tcPr>
          <w:p w14:paraId="4BA4FE42" w14:textId="3FF5E27E" w:rsidR="00DA5E66" w:rsidRDefault="00DA5E66" w:rsidP="00DA5E66">
            <w:pPr>
              <w:pStyle w:val="ListBullet"/>
            </w:pPr>
            <w:r>
              <w:t>Message/share route</w:t>
            </w:r>
          </w:p>
        </w:tc>
        <w:tc>
          <w:tcPr>
            <w:tcW w:w="3060" w:type="dxa"/>
          </w:tcPr>
          <w:p w14:paraId="13BB02D8" w14:textId="56FED144" w:rsidR="00DA5E66" w:rsidRDefault="00DA5E66" w:rsidP="00DA5E66">
            <w:r>
              <w:t>Aaleen Ahmed</w:t>
            </w:r>
          </w:p>
        </w:tc>
        <w:tc>
          <w:tcPr>
            <w:tcW w:w="1854" w:type="dxa"/>
          </w:tcPr>
          <w:p w14:paraId="0868DC48" w14:textId="08AF0136" w:rsidR="00DA5E66" w:rsidRDefault="00DA5E66" w:rsidP="00DA5E66">
            <w:r>
              <w:t>14/04/2022</w:t>
            </w:r>
          </w:p>
        </w:tc>
      </w:tr>
      <w:tr w:rsidR="00DA5E66" w:rsidRPr="00D60069" w14:paraId="35C52C22" w14:textId="77777777" w:rsidTr="00660EF4">
        <w:tc>
          <w:tcPr>
            <w:tcW w:w="5310" w:type="dxa"/>
          </w:tcPr>
          <w:p w14:paraId="7F94C4C5" w14:textId="59A87723" w:rsidR="00DA5E66" w:rsidRDefault="00DA5E66" w:rsidP="00DA5E66">
            <w:pPr>
              <w:pStyle w:val="ListBullet"/>
            </w:pPr>
            <w:r>
              <w:t>Message/react route</w:t>
            </w:r>
          </w:p>
        </w:tc>
        <w:tc>
          <w:tcPr>
            <w:tcW w:w="3060" w:type="dxa"/>
          </w:tcPr>
          <w:p w14:paraId="094DC456" w14:textId="758800BA" w:rsidR="00DA5E66" w:rsidRDefault="00DA5E66" w:rsidP="00DA5E66">
            <w:r>
              <w:t xml:space="preserve">Chris </w:t>
            </w:r>
            <w:proofErr w:type="spellStart"/>
            <w:r>
              <w:t>Sirimat</w:t>
            </w:r>
            <w:proofErr w:type="spellEnd"/>
          </w:p>
        </w:tc>
        <w:tc>
          <w:tcPr>
            <w:tcW w:w="1854" w:type="dxa"/>
          </w:tcPr>
          <w:p w14:paraId="0771DA02" w14:textId="11ECBCB5" w:rsidR="00DA5E66" w:rsidRDefault="00DA5E66" w:rsidP="00DA5E66">
            <w:r>
              <w:t>14/04/2022</w:t>
            </w:r>
          </w:p>
        </w:tc>
      </w:tr>
      <w:tr w:rsidR="00DA5E66" w:rsidRPr="00D60069" w14:paraId="43A29873" w14:textId="77777777" w:rsidTr="00660EF4">
        <w:tc>
          <w:tcPr>
            <w:tcW w:w="5310" w:type="dxa"/>
          </w:tcPr>
          <w:p w14:paraId="42D7688B" w14:textId="1DBAE082" w:rsidR="00DA5E66" w:rsidRDefault="00DA5E66" w:rsidP="00DA5E66">
            <w:pPr>
              <w:pStyle w:val="ListBullet"/>
            </w:pPr>
            <w:r>
              <w:t>Message/</w:t>
            </w:r>
            <w:proofErr w:type="spellStart"/>
            <w:r>
              <w:t>unreact</w:t>
            </w:r>
            <w:proofErr w:type="spellEnd"/>
            <w:r>
              <w:t xml:space="preserve"> route</w:t>
            </w:r>
          </w:p>
        </w:tc>
        <w:tc>
          <w:tcPr>
            <w:tcW w:w="3060" w:type="dxa"/>
          </w:tcPr>
          <w:p w14:paraId="5CD27D27" w14:textId="5089B5D1" w:rsidR="00DA5E66" w:rsidRDefault="00DA5E66" w:rsidP="00DA5E66">
            <w:r>
              <w:t xml:space="preserve">Chris </w:t>
            </w:r>
            <w:proofErr w:type="spellStart"/>
            <w:r>
              <w:t>Sirimat</w:t>
            </w:r>
            <w:proofErr w:type="spellEnd"/>
          </w:p>
        </w:tc>
        <w:tc>
          <w:tcPr>
            <w:tcW w:w="1854" w:type="dxa"/>
          </w:tcPr>
          <w:p w14:paraId="12182726" w14:textId="5F7799BB" w:rsidR="00DA5E66" w:rsidRDefault="00DA5E66" w:rsidP="00DA5E66">
            <w:r>
              <w:t>14/04/2022</w:t>
            </w:r>
          </w:p>
        </w:tc>
      </w:tr>
      <w:tr w:rsidR="00DA5E66" w:rsidRPr="00D60069" w14:paraId="3659141C" w14:textId="77777777" w:rsidTr="00660EF4">
        <w:tc>
          <w:tcPr>
            <w:tcW w:w="5310" w:type="dxa"/>
          </w:tcPr>
          <w:p w14:paraId="3ACA2E88" w14:textId="5362960C" w:rsidR="00DA5E66" w:rsidRDefault="00DA5E66" w:rsidP="00DA5E66">
            <w:pPr>
              <w:pStyle w:val="ListBullet"/>
            </w:pPr>
            <w:r>
              <w:t>Message/pin route</w:t>
            </w:r>
          </w:p>
        </w:tc>
        <w:tc>
          <w:tcPr>
            <w:tcW w:w="3060" w:type="dxa"/>
          </w:tcPr>
          <w:p w14:paraId="7967EAA6" w14:textId="66BB8183" w:rsidR="00DA5E66" w:rsidRDefault="00DA5E66" w:rsidP="00DA5E66">
            <w:r>
              <w:t>Jerome Chiu</w:t>
            </w:r>
          </w:p>
        </w:tc>
        <w:tc>
          <w:tcPr>
            <w:tcW w:w="1854" w:type="dxa"/>
          </w:tcPr>
          <w:p w14:paraId="22A1DAF1" w14:textId="23483A28" w:rsidR="00DA5E66" w:rsidRDefault="00DA5E66" w:rsidP="00DA5E66">
            <w:r>
              <w:t>14/04/2022</w:t>
            </w:r>
          </w:p>
        </w:tc>
      </w:tr>
      <w:tr w:rsidR="00DA5E66" w:rsidRPr="00D60069" w14:paraId="552ED030" w14:textId="77777777" w:rsidTr="00660EF4">
        <w:tc>
          <w:tcPr>
            <w:tcW w:w="5310" w:type="dxa"/>
          </w:tcPr>
          <w:p w14:paraId="250CF19C" w14:textId="26A9A474" w:rsidR="00DA5E66" w:rsidRDefault="00DA5E66" w:rsidP="00DA5E66">
            <w:pPr>
              <w:pStyle w:val="ListBullet"/>
            </w:pPr>
            <w:r>
              <w:t>Message/unpin route</w:t>
            </w:r>
          </w:p>
        </w:tc>
        <w:tc>
          <w:tcPr>
            <w:tcW w:w="3060" w:type="dxa"/>
          </w:tcPr>
          <w:p w14:paraId="7C9DB560" w14:textId="1C135B95" w:rsidR="00DA5E66" w:rsidRDefault="00DA5E66" w:rsidP="00DA5E66">
            <w:r>
              <w:t>Jerome Chiu</w:t>
            </w:r>
          </w:p>
        </w:tc>
        <w:tc>
          <w:tcPr>
            <w:tcW w:w="1854" w:type="dxa"/>
          </w:tcPr>
          <w:p w14:paraId="49441D8F" w14:textId="2778EDCE" w:rsidR="00DA5E66" w:rsidRDefault="00DA5E66" w:rsidP="00DA5E66">
            <w:r>
              <w:t>14/04/2022</w:t>
            </w:r>
          </w:p>
        </w:tc>
      </w:tr>
      <w:tr w:rsidR="00DA5E66" w:rsidRPr="00D60069" w14:paraId="6A6C1097" w14:textId="77777777" w:rsidTr="00660EF4">
        <w:tc>
          <w:tcPr>
            <w:tcW w:w="5310" w:type="dxa"/>
          </w:tcPr>
          <w:p w14:paraId="018DA1AD" w14:textId="5ACB164A" w:rsidR="00DA5E66" w:rsidRDefault="00DA5E66" w:rsidP="00DA5E66">
            <w:pPr>
              <w:pStyle w:val="ListBullet"/>
            </w:pPr>
            <w:r>
              <w:t>Message/</w:t>
            </w:r>
            <w:proofErr w:type="spellStart"/>
            <w:r>
              <w:t>sendlater</w:t>
            </w:r>
            <w:proofErr w:type="spellEnd"/>
            <w:r>
              <w:t xml:space="preserve"> route</w:t>
            </w:r>
          </w:p>
        </w:tc>
        <w:tc>
          <w:tcPr>
            <w:tcW w:w="3060" w:type="dxa"/>
          </w:tcPr>
          <w:p w14:paraId="31801F59" w14:textId="3AB0FF09" w:rsidR="00DA5E66" w:rsidRDefault="00DA5E66" w:rsidP="00DA5E66">
            <w:r>
              <w:t xml:space="preserve">Rui </w:t>
            </w:r>
            <w:r w:rsidRPr="000818E0">
              <w:t>Ekanayake</w:t>
            </w:r>
          </w:p>
        </w:tc>
        <w:tc>
          <w:tcPr>
            <w:tcW w:w="1854" w:type="dxa"/>
          </w:tcPr>
          <w:p w14:paraId="1B3F6756" w14:textId="0E4F05C5" w:rsidR="00DA5E66" w:rsidRDefault="00DA5E66" w:rsidP="00DA5E66">
            <w:r>
              <w:t>14/04/2022</w:t>
            </w:r>
          </w:p>
        </w:tc>
      </w:tr>
      <w:tr w:rsidR="00DA5E66" w:rsidRPr="00D60069" w14:paraId="0B900A48" w14:textId="77777777" w:rsidTr="00660EF4">
        <w:tc>
          <w:tcPr>
            <w:tcW w:w="5310" w:type="dxa"/>
          </w:tcPr>
          <w:p w14:paraId="36701D4A" w14:textId="11A5C909" w:rsidR="00DA5E66" w:rsidRDefault="00DA5E66" w:rsidP="00DA5E66">
            <w:pPr>
              <w:pStyle w:val="ListBullet"/>
            </w:pPr>
            <w:r>
              <w:t>Message/</w:t>
            </w:r>
            <w:proofErr w:type="spellStart"/>
            <w:r>
              <w:t>sendlaterdm</w:t>
            </w:r>
            <w:proofErr w:type="spellEnd"/>
            <w:r>
              <w:t xml:space="preserve"> route</w:t>
            </w:r>
          </w:p>
        </w:tc>
        <w:tc>
          <w:tcPr>
            <w:tcW w:w="3060" w:type="dxa"/>
          </w:tcPr>
          <w:p w14:paraId="06206D4A" w14:textId="226A7401" w:rsidR="00DA5E66" w:rsidRDefault="00DA5E66" w:rsidP="00DA5E66">
            <w:r>
              <w:t xml:space="preserve">Rui </w:t>
            </w:r>
            <w:r w:rsidRPr="000818E0">
              <w:t>Ekanayake</w:t>
            </w:r>
          </w:p>
        </w:tc>
        <w:tc>
          <w:tcPr>
            <w:tcW w:w="1854" w:type="dxa"/>
          </w:tcPr>
          <w:p w14:paraId="250D5559" w14:textId="24C4B940" w:rsidR="00DA5E66" w:rsidRDefault="00DA5E66" w:rsidP="00DA5E66">
            <w:r>
              <w:t>14/04/2022</w:t>
            </w:r>
          </w:p>
        </w:tc>
      </w:tr>
      <w:tr w:rsidR="00DA5E66" w:rsidRPr="00D60069" w14:paraId="17FEF16B" w14:textId="77777777" w:rsidTr="00660EF4">
        <w:tc>
          <w:tcPr>
            <w:tcW w:w="5310" w:type="dxa"/>
          </w:tcPr>
          <w:p w14:paraId="72B90BB6" w14:textId="08BB2FF6" w:rsidR="00DA5E66" w:rsidRDefault="00DA5E66" w:rsidP="00DA5E66">
            <w:pPr>
              <w:pStyle w:val="ListBullet"/>
            </w:pPr>
            <w:r>
              <w:t>Standup/start route</w:t>
            </w:r>
          </w:p>
        </w:tc>
        <w:tc>
          <w:tcPr>
            <w:tcW w:w="3060" w:type="dxa"/>
          </w:tcPr>
          <w:p w14:paraId="40033AC1" w14:textId="662A26BD" w:rsidR="00DA5E66" w:rsidRDefault="00DA5E66" w:rsidP="00DA5E66">
            <w:proofErr w:type="spellStart"/>
            <w:r>
              <w:t>Ashna</w:t>
            </w:r>
            <w:proofErr w:type="spellEnd"/>
            <w:r>
              <w:t xml:space="preserve"> Desai</w:t>
            </w:r>
          </w:p>
        </w:tc>
        <w:tc>
          <w:tcPr>
            <w:tcW w:w="1854" w:type="dxa"/>
          </w:tcPr>
          <w:p w14:paraId="56F1DED8" w14:textId="77DAC6E7" w:rsidR="00DA5E66" w:rsidRDefault="00DA5E66" w:rsidP="00DA5E66">
            <w:r>
              <w:t>14/04/2022</w:t>
            </w:r>
          </w:p>
        </w:tc>
      </w:tr>
      <w:tr w:rsidR="00DA5E66" w:rsidRPr="00D60069" w14:paraId="0638BABF" w14:textId="77777777" w:rsidTr="00660EF4">
        <w:tc>
          <w:tcPr>
            <w:tcW w:w="5310" w:type="dxa"/>
          </w:tcPr>
          <w:p w14:paraId="5F2DD8EA" w14:textId="2828C9EC" w:rsidR="00DA5E66" w:rsidRDefault="00DA5E66" w:rsidP="00DA5E66">
            <w:pPr>
              <w:pStyle w:val="ListBullet"/>
            </w:pPr>
            <w:r>
              <w:t>Standup/active route</w:t>
            </w:r>
          </w:p>
        </w:tc>
        <w:tc>
          <w:tcPr>
            <w:tcW w:w="3060" w:type="dxa"/>
          </w:tcPr>
          <w:p w14:paraId="7CE77E1E" w14:textId="6228EB79" w:rsidR="00DA5E66" w:rsidRDefault="00DA5E66" w:rsidP="00DA5E66">
            <w:r>
              <w:t xml:space="preserve">Chris </w:t>
            </w:r>
            <w:proofErr w:type="spellStart"/>
            <w:r>
              <w:t>Sirimat</w:t>
            </w:r>
            <w:proofErr w:type="spellEnd"/>
          </w:p>
        </w:tc>
        <w:tc>
          <w:tcPr>
            <w:tcW w:w="1854" w:type="dxa"/>
          </w:tcPr>
          <w:p w14:paraId="57DE4CE4" w14:textId="33A76EA6" w:rsidR="00DA5E66" w:rsidRDefault="00DA5E66" w:rsidP="00DA5E66">
            <w:r>
              <w:t>14/04/2022</w:t>
            </w:r>
          </w:p>
        </w:tc>
      </w:tr>
      <w:tr w:rsidR="00DA5E66" w:rsidRPr="00D60069" w14:paraId="6199EA15" w14:textId="77777777" w:rsidTr="00660EF4">
        <w:tc>
          <w:tcPr>
            <w:tcW w:w="5310" w:type="dxa"/>
          </w:tcPr>
          <w:p w14:paraId="6A1F81BB" w14:textId="7000A6B7" w:rsidR="00DA5E66" w:rsidRDefault="00DA5E66" w:rsidP="00DA5E66">
            <w:pPr>
              <w:pStyle w:val="ListBullet"/>
            </w:pPr>
            <w:r>
              <w:t>Standup/send route</w:t>
            </w:r>
          </w:p>
        </w:tc>
        <w:tc>
          <w:tcPr>
            <w:tcW w:w="3060" w:type="dxa"/>
          </w:tcPr>
          <w:p w14:paraId="55C0DC77" w14:textId="70596CD8" w:rsidR="00DA5E66" w:rsidRDefault="00DA5E66" w:rsidP="00DA5E66">
            <w:r>
              <w:t xml:space="preserve">Rui </w:t>
            </w:r>
            <w:r w:rsidRPr="000818E0">
              <w:t>Ekanayake</w:t>
            </w:r>
          </w:p>
        </w:tc>
        <w:tc>
          <w:tcPr>
            <w:tcW w:w="1854" w:type="dxa"/>
          </w:tcPr>
          <w:p w14:paraId="62D6B2E5" w14:textId="27398FD0" w:rsidR="00DA5E66" w:rsidRDefault="00DA5E66" w:rsidP="00DA5E66">
            <w:r>
              <w:t>14/04/2022</w:t>
            </w:r>
          </w:p>
        </w:tc>
      </w:tr>
      <w:tr w:rsidR="00DA5E66" w:rsidRPr="00D60069" w14:paraId="3D563CF2" w14:textId="77777777" w:rsidTr="00660EF4">
        <w:tc>
          <w:tcPr>
            <w:tcW w:w="5310" w:type="dxa"/>
          </w:tcPr>
          <w:p w14:paraId="0DFDEE3D" w14:textId="254AC129" w:rsidR="00DA5E66" w:rsidRDefault="00DA5E66" w:rsidP="00DA5E66">
            <w:pPr>
              <w:pStyle w:val="ListBullet"/>
            </w:pPr>
            <w:r>
              <w:t>Auth/</w:t>
            </w:r>
            <w:proofErr w:type="spellStart"/>
            <w:r>
              <w:t>passwordreset</w:t>
            </w:r>
            <w:proofErr w:type="spellEnd"/>
            <w:r>
              <w:t>/request route</w:t>
            </w:r>
          </w:p>
        </w:tc>
        <w:tc>
          <w:tcPr>
            <w:tcW w:w="3060" w:type="dxa"/>
          </w:tcPr>
          <w:p w14:paraId="61A94817" w14:textId="131D6038" w:rsidR="00DA5E66" w:rsidRDefault="00DA5E66" w:rsidP="00DA5E66">
            <w:proofErr w:type="spellStart"/>
            <w:r>
              <w:t>Ashna</w:t>
            </w:r>
            <w:proofErr w:type="spellEnd"/>
            <w:r>
              <w:t xml:space="preserve"> Desai</w:t>
            </w:r>
          </w:p>
        </w:tc>
        <w:tc>
          <w:tcPr>
            <w:tcW w:w="1854" w:type="dxa"/>
          </w:tcPr>
          <w:p w14:paraId="363F8175" w14:textId="24146127" w:rsidR="00DA5E66" w:rsidRDefault="00DA5E66" w:rsidP="00DA5E66">
            <w:r>
              <w:t>14/04/2022</w:t>
            </w:r>
          </w:p>
        </w:tc>
      </w:tr>
      <w:tr w:rsidR="00DA5E66" w:rsidRPr="00D60069" w14:paraId="1C451A54" w14:textId="77777777" w:rsidTr="00660EF4">
        <w:tc>
          <w:tcPr>
            <w:tcW w:w="5310" w:type="dxa"/>
          </w:tcPr>
          <w:p w14:paraId="4AB23BBA" w14:textId="785895EF" w:rsidR="00DA5E66" w:rsidRDefault="00DA5E66" w:rsidP="00DA5E66">
            <w:pPr>
              <w:pStyle w:val="ListBullet"/>
            </w:pPr>
            <w:r>
              <w:t>Auth/</w:t>
            </w:r>
            <w:proofErr w:type="spellStart"/>
            <w:r>
              <w:t>passwordreset</w:t>
            </w:r>
            <w:proofErr w:type="spellEnd"/>
            <w:r>
              <w:t>/reset route</w:t>
            </w:r>
          </w:p>
        </w:tc>
        <w:tc>
          <w:tcPr>
            <w:tcW w:w="3060" w:type="dxa"/>
          </w:tcPr>
          <w:p w14:paraId="32AA1AB3" w14:textId="713C5318" w:rsidR="00DA5E66" w:rsidRDefault="00DA5E66" w:rsidP="00DA5E66">
            <w:proofErr w:type="spellStart"/>
            <w:r>
              <w:t>Ashna</w:t>
            </w:r>
            <w:proofErr w:type="spellEnd"/>
            <w:r>
              <w:t xml:space="preserve"> Desai</w:t>
            </w:r>
          </w:p>
        </w:tc>
        <w:tc>
          <w:tcPr>
            <w:tcW w:w="1854" w:type="dxa"/>
          </w:tcPr>
          <w:p w14:paraId="42CF0D7C" w14:textId="517639F9" w:rsidR="00DA5E66" w:rsidRDefault="00DA5E66" w:rsidP="00DA5E66">
            <w:r>
              <w:t>14/04/2022</w:t>
            </w:r>
          </w:p>
        </w:tc>
      </w:tr>
      <w:tr w:rsidR="00DA5E66" w:rsidRPr="00D60069" w14:paraId="7B0F98A7" w14:textId="77777777" w:rsidTr="00660EF4">
        <w:tc>
          <w:tcPr>
            <w:tcW w:w="5310" w:type="dxa"/>
          </w:tcPr>
          <w:p w14:paraId="12B5F8BF" w14:textId="76B4CDEA" w:rsidR="00DA5E66" w:rsidRDefault="00DA5E66" w:rsidP="00DA5E66">
            <w:pPr>
              <w:pStyle w:val="ListBullet"/>
            </w:pPr>
            <w:r>
              <w:t>User/profile/</w:t>
            </w:r>
            <w:proofErr w:type="spellStart"/>
            <w:r>
              <w:t>uploadphoto</w:t>
            </w:r>
            <w:proofErr w:type="spellEnd"/>
          </w:p>
        </w:tc>
        <w:tc>
          <w:tcPr>
            <w:tcW w:w="3060" w:type="dxa"/>
          </w:tcPr>
          <w:p w14:paraId="6A148409" w14:textId="712B10EF" w:rsidR="00DA5E66" w:rsidRDefault="00DA5E66" w:rsidP="00DA5E66">
            <w:r>
              <w:t>Aaleen Ahmed</w:t>
            </w:r>
          </w:p>
        </w:tc>
        <w:tc>
          <w:tcPr>
            <w:tcW w:w="1854" w:type="dxa"/>
          </w:tcPr>
          <w:p w14:paraId="301A4681" w14:textId="17CEE745" w:rsidR="00DA5E66" w:rsidRDefault="00DA5E66" w:rsidP="00DA5E66">
            <w:r>
              <w:t>14/04/2022</w:t>
            </w:r>
          </w:p>
        </w:tc>
      </w:tr>
      <w:tr w:rsidR="00DA5E66" w:rsidRPr="00D60069" w14:paraId="60458206" w14:textId="77777777" w:rsidTr="00660EF4">
        <w:tc>
          <w:tcPr>
            <w:tcW w:w="5310" w:type="dxa"/>
          </w:tcPr>
          <w:p w14:paraId="2F0386E0" w14:textId="445BE6F5" w:rsidR="00DA5E66" w:rsidRDefault="00DA5E66" w:rsidP="00DA5E66">
            <w:pPr>
              <w:pStyle w:val="ListBullet"/>
            </w:pPr>
            <w:r>
              <w:t>User/stats</w:t>
            </w:r>
          </w:p>
        </w:tc>
        <w:tc>
          <w:tcPr>
            <w:tcW w:w="3060" w:type="dxa"/>
          </w:tcPr>
          <w:p w14:paraId="355A17DE" w14:textId="44B5FF38" w:rsidR="00DA5E66" w:rsidRDefault="00DA5E66" w:rsidP="00DA5E66">
            <w:r>
              <w:t>Jerome Chiu</w:t>
            </w:r>
          </w:p>
        </w:tc>
        <w:tc>
          <w:tcPr>
            <w:tcW w:w="1854" w:type="dxa"/>
          </w:tcPr>
          <w:p w14:paraId="5C5266FB" w14:textId="37258518" w:rsidR="00DA5E66" w:rsidRDefault="00DA5E66" w:rsidP="00DA5E66">
            <w:r>
              <w:t>14/04/2022</w:t>
            </w:r>
          </w:p>
        </w:tc>
      </w:tr>
      <w:tr w:rsidR="00DA5E66" w:rsidRPr="00D60069" w14:paraId="73BC7E71" w14:textId="77777777" w:rsidTr="00660EF4">
        <w:tc>
          <w:tcPr>
            <w:tcW w:w="5310" w:type="dxa"/>
            <w:tcMar>
              <w:bottom w:w="288" w:type="dxa"/>
            </w:tcMar>
          </w:tcPr>
          <w:p w14:paraId="539C10A0" w14:textId="73A29920" w:rsidR="00DA5E66" w:rsidRPr="00D60069" w:rsidRDefault="00DA5E66" w:rsidP="00DA5E66">
            <w:pPr>
              <w:pStyle w:val="ListBullet"/>
              <w:spacing w:after="80"/>
            </w:pPr>
            <w:r>
              <w:lastRenderedPageBreak/>
              <w:t>Users/stats</w:t>
            </w:r>
          </w:p>
        </w:tc>
        <w:tc>
          <w:tcPr>
            <w:tcW w:w="3060" w:type="dxa"/>
            <w:tcMar>
              <w:bottom w:w="288" w:type="dxa"/>
            </w:tcMar>
          </w:tcPr>
          <w:p w14:paraId="25369940" w14:textId="6AB9E8C0" w:rsidR="00DA5E66" w:rsidRPr="00D60069" w:rsidRDefault="00DA5E66" w:rsidP="00DA5E66">
            <w:pPr>
              <w:spacing w:after="80"/>
            </w:pPr>
            <w:r>
              <w:t>Jerome Chiu</w:t>
            </w:r>
          </w:p>
        </w:tc>
        <w:tc>
          <w:tcPr>
            <w:tcW w:w="1854" w:type="dxa"/>
            <w:tcMar>
              <w:bottom w:w="288" w:type="dxa"/>
            </w:tcMar>
          </w:tcPr>
          <w:p w14:paraId="3AA1FEE6" w14:textId="5813D5C3" w:rsidR="00DA5E66" w:rsidRPr="00D60069" w:rsidRDefault="00DA5E66" w:rsidP="00DA5E66">
            <w:pPr>
              <w:spacing w:after="80"/>
            </w:pPr>
            <w:r>
              <w:t>14/04/2022</w:t>
            </w:r>
          </w:p>
        </w:tc>
      </w:tr>
    </w:tbl>
    <w:tbl>
      <w:tblPr>
        <w:tblW w:w="5000" w:type="pct"/>
        <w:tblBorders>
          <w:top w:val="single" w:sz="4" w:space="0" w:color="auto"/>
        </w:tblBorders>
        <w:tblCellMar>
          <w:left w:w="0" w:type="dxa"/>
          <w:right w:w="0" w:type="dxa"/>
        </w:tblCellMar>
        <w:tblLook w:val="0000" w:firstRow="0" w:lastRow="0" w:firstColumn="0" w:lastColumn="0" w:noHBand="0" w:noVBand="0"/>
        <w:tblDescription w:val="Content table"/>
      </w:tblPr>
      <w:tblGrid>
        <w:gridCol w:w="1620"/>
        <w:gridCol w:w="4970"/>
        <w:gridCol w:w="1324"/>
        <w:gridCol w:w="2310"/>
      </w:tblGrid>
      <w:tr w:rsidR="00D62E01" w:rsidRPr="00D60069" w14:paraId="640F91DD" w14:textId="77777777" w:rsidTr="00D62E01">
        <w:tc>
          <w:tcPr>
            <w:tcW w:w="1620" w:type="dxa"/>
          </w:tcPr>
          <w:bookmarkEnd w:id="1"/>
          <w:p w14:paraId="214B9A6E" w14:textId="77777777" w:rsidR="00D62E01" w:rsidRPr="00D60069" w:rsidRDefault="002D4315" w:rsidP="006344A8">
            <w:pPr>
              <w:pStyle w:val="Heading2"/>
            </w:pPr>
            <w:sdt>
              <w:sdtPr>
                <w:id w:val="113951409"/>
                <w:placeholder>
                  <w:docPart w:val="37FB188E26184B17990334ADFF7FE3C7"/>
                </w:placeholder>
                <w:temporary/>
                <w:showingPlcHdr/>
                <w15:appearance w15:val="hidden"/>
              </w:sdtPr>
              <w:sdtEndPr/>
              <w:sdtContent>
                <w:r w:rsidR="00D62E01" w:rsidRPr="00D60069">
                  <w:t>Agenda item:</w:t>
                </w:r>
              </w:sdtContent>
            </w:sdt>
          </w:p>
        </w:tc>
        <w:tc>
          <w:tcPr>
            <w:tcW w:w="4970" w:type="dxa"/>
          </w:tcPr>
          <w:p w14:paraId="6C703EA8" w14:textId="24BCAB81" w:rsidR="00D62E01" w:rsidRPr="00D60069" w:rsidRDefault="009F3421" w:rsidP="006344A8">
            <w:r>
              <w:t>Fix Iteration 2 errors</w:t>
            </w:r>
          </w:p>
        </w:tc>
        <w:tc>
          <w:tcPr>
            <w:tcW w:w="1324" w:type="dxa"/>
          </w:tcPr>
          <w:p w14:paraId="2920A4ED" w14:textId="77777777" w:rsidR="00D62E01" w:rsidRPr="00D60069" w:rsidRDefault="002D4315" w:rsidP="006344A8">
            <w:pPr>
              <w:pStyle w:val="Heading2"/>
            </w:pPr>
            <w:sdt>
              <w:sdtPr>
                <w:id w:val="1072624145"/>
                <w:placeholder>
                  <w:docPart w:val="9BFD04368B494ADD96D860CFECFDFE1F"/>
                </w:placeholder>
                <w:temporary/>
                <w:showingPlcHdr/>
                <w15:appearance w15:val="hidden"/>
              </w:sdtPr>
              <w:sdtEndPr/>
              <w:sdtContent>
                <w:r w:rsidR="00D62E01" w:rsidRPr="00D60069">
                  <w:t>Presenter:</w:t>
                </w:r>
              </w:sdtContent>
            </w:sdt>
          </w:p>
        </w:tc>
        <w:tc>
          <w:tcPr>
            <w:tcW w:w="2310" w:type="dxa"/>
          </w:tcPr>
          <w:p w14:paraId="6463CF2B" w14:textId="686D2904" w:rsidR="00D62E01" w:rsidRPr="00D60069" w:rsidRDefault="009F3421" w:rsidP="006344A8">
            <w:r>
              <w:t>Aaleen Ahmed</w:t>
            </w:r>
          </w:p>
        </w:tc>
      </w:tr>
    </w:tbl>
    <w:p w14:paraId="445BC50B" w14:textId="77777777" w:rsidR="00D62E01" w:rsidRPr="00D60069" w:rsidRDefault="002D4315" w:rsidP="00D62E01">
      <w:pPr>
        <w:pStyle w:val="Heading4"/>
      </w:pPr>
      <w:sdt>
        <w:sdtPr>
          <w:id w:val="1495455185"/>
          <w:placeholder>
            <w:docPart w:val="CD2E235C72E946B88B49C7AE272A472A"/>
          </w:placeholder>
          <w:temporary/>
          <w:showingPlcHdr/>
          <w15:appearance w15:val="hidden"/>
        </w:sdtPr>
        <w:sdtEndPr/>
        <w:sdtContent>
          <w:r w:rsidR="00D62E01" w:rsidRPr="00D60069">
            <w:t>Discussion:</w:t>
          </w:r>
        </w:sdtContent>
      </w:sdt>
    </w:p>
    <w:p w14:paraId="0FA31735" w14:textId="166C301D" w:rsidR="00D62E01" w:rsidRPr="00D60069" w:rsidRDefault="009F3421" w:rsidP="00D62E01">
      <w:r>
        <w:t xml:space="preserve">What errors can be identified based on our Iteration 2 </w:t>
      </w:r>
      <w:proofErr w:type="spellStart"/>
      <w:r>
        <w:t>autotests</w:t>
      </w:r>
      <w:proofErr w:type="spellEnd"/>
      <w:r>
        <w:t xml:space="preserve"> and how can they be fixed</w:t>
      </w:r>
    </w:p>
    <w:p w14:paraId="7EBE086B" w14:textId="77777777" w:rsidR="00D62E01" w:rsidRPr="00D60069" w:rsidRDefault="002D4315" w:rsidP="00D62E01">
      <w:pPr>
        <w:pStyle w:val="Heading4"/>
      </w:pPr>
      <w:sdt>
        <w:sdtPr>
          <w:id w:val="-1295436725"/>
          <w:placeholder>
            <w:docPart w:val="354A5DABE2684EF6B5ED5CB512D1E779"/>
          </w:placeholder>
          <w:temporary/>
          <w:showingPlcHdr/>
          <w15:appearance w15:val="hidden"/>
        </w:sdtPr>
        <w:sdtEndPr/>
        <w:sdtContent>
          <w:r w:rsidR="00D62E01" w:rsidRPr="00D60069">
            <w:t>Conclusions:</w:t>
          </w:r>
        </w:sdtContent>
      </w:sdt>
    </w:p>
    <w:p w14:paraId="5B55EB9A" w14:textId="4C7E8AF6" w:rsidR="00D62E01" w:rsidRPr="00D60069" w:rsidRDefault="009F3421" w:rsidP="00D62E01">
      <w:r>
        <w:t xml:space="preserve">Key errors in user/profile caused a large number of </w:t>
      </w:r>
      <w:proofErr w:type="spellStart"/>
      <w:r>
        <w:t>autotests</w:t>
      </w:r>
      <w:proofErr w:type="spellEnd"/>
      <w:r>
        <w:t xml:space="preserve"> to fail and require updating. Other errors that require fixing include 500 errors in channel/</w:t>
      </w:r>
      <w:proofErr w:type="spellStart"/>
      <w:r>
        <w:t>removeowner</w:t>
      </w:r>
      <w:proofErr w:type="spellEnd"/>
      <w:r>
        <w:t xml:space="preserve"> and channel/</w:t>
      </w:r>
      <w:proofErr w:type="spellStart"/>
      <w:r>
        <w:t>addowner</w:t>
      </w:r>
      <w:proofErr w:type="spellEnd"/>
      <w:r>
        <w:t>, message/send and message/</w:t>
      </w:r>
      <w:proofErr w:type="spellStart"/>
      <w:r>
        <w:t>senddm</w:t>
      </w:r>
      <w:proofErr w:type="spellEnd"/>
      <w:r>
        <w:t xml:space="preserve"> errors, and channel/messages and dm/messages errors where the order of messages is the wrong way around. Coverage also needs to be improved, specifically for message functions. </w:t>
      </w:r>
    </w:p>
    <w:tbl>
      <w:tblPr>
        <w:tblStyle w:val="GridTable1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20" w:firstRow="1" w:lastRow="0" w:firstColumn="0" w:lastColumn="0" w:noHBand="1" w:noVBand="1"/>
        <w:tblDescription w:val="Content table"/>
      </w:tblPr>
      <w:tblGrid>
        <w:gridCol w:w="5310"/>
        <w:gridCol w:w="3060"/>
        <w:gridCol w:w="1854"/>
      </w:tblGrid>
      <w:tr w:rsidR="00D60069" w:rsidRPr="00660EF4" w14:paraId="5C17FAAD" w14:textId="77777777" w:rsidTr="00660EF4">
        <w:trPr>
          <w:cnfStyle w:val="100000000000" w:firstRow="1" w:lastRow="0" w:firstColumn="0" w:lastColumn="0" w:oddVBand="0" w:evenVBand="0" w:oddHBand="0" w:evenHBand="0" w:firstRowFirstColumn="0" w:firstRowLastColumn="0" w:lastRowFirstColumn="0" w:lastRowLastColumn="0"/>
          <w:tblHeader/>
        </w:trPr>
        <w:tc>
          <w:tcPr>
            <w:tcW w:w="5310" w:type="dxa"/>
            <w:vAlign w:val="bottom"/>
          </w:tcPr>
          <w:p w14:paraId="0A3C612B" w14:textId="77777777" w:rsidR="00D60069" w:rsidRPr="00660EF4" w:rsidRDefault="002D4315" w:rsidP="00660EF4">
            <w:sdt>
              <w:sdtPr>
                <w:id w:val="1576775990"/>
                <w:placeholder>
                  <w:docPart w:val="5425BD448F7A47A9B5BD2751E9528899"/>
                </w:placeholder>
                <w:temporary/>
                <w:showingPlcHdr/>
                <w15:appearance w15:val="hidden"/>
              </w:sdtPr>
              <w:sdtEndPr/>
              <w:sdtContent>
                <w:r w:rsidR="00D60069" w:rsidRPr="00660EF4">
                  <w:t>Action items</w:t>
                </w:r>
              </w:sdtContent>
            </w:sdt>
          </w:p>
        </w:tc>
        <w:tc>
          <w:tcPr>
            <w:tcW w:w="3060" w:type="dxa"/>
            <w:vAlign w:val="bottom"/>
          </w:tcPr>
          <w:p w14:paraId="49686984" w14:textId="77777777" w:rsidR="00D60069" w:rsidRPr="00660EF4" w:rsidRDefault="002D4315" w:rsidP="00660EF4">
            <w:sdt>
              <w:sdtPr>
                <w:id w:val="-778569795"/>
                <w:placeholder>
                  <w:docPart w:val="F5001C2A533B43BA81C84BEB5BBD1943"/>
                </w:placeholder>
                <w:temporary/>
                <w:showingPlcHdr/>
                <w15:appearance w15:val="hidden"/>
              </w:sdtPr>
              <w:sdtEndPr/>
              <w:sdtContent>
                <w:r w:rsidR="00D60069" w:rsidRPr="00660EF4">
                  <w:t>Person responsible</w:t>
                </w:r>
              </w:sdtContent>
            </w:sdt>
          </w:p>
        </w:tc>
        <w:tc>
          <w:tcPr>
            <w:tcW w:w="1854" w:type="dxa"/>
            <w:vAlign w:val="bottom"/>
          </w:tcPr>
          <w:p w14:paraId="45A4BDF3" w14:textId="77777777" w:rsidR="00D60069" w:rsidRPr="00660EF4" w:rsidRDefault="002D4315" w:rsidP="00660EF4">
            <w:sdt>
              <w:sdtPr>
                <w:id w:val="-1974196117"/>
                <w:placeholder>
                  <w:docPart w:val="ABA1A183F47E4A41BB2149C52DBB2113"/>
                </w:placeholder>
                <w:temporary/>
                <w:showingPlcHdr/>
                <w15:appearance w15:val="hidden"/>
              </w:sdtPr>
              <w:sdtEndPr/>
              <w:sdtContent>
                <w:r w:rsidR="00D60069" w:rsidRPr="00660EF4">
                  <w:t>Deadline</w:t>
                </w:r>
              </w:sdtContent>
            </w:sdt>
          </w:p>
        </w:tc>
      </w:tr>
      <w:tr w:rsidR="00D60069" w:rsidRPr="00D60069" w14:paraId="22BC3BFB" w14:textId="77777777" w:rsidTr="00660EF4">
        <w:tc>
          <w:tcPr>
            <w:tcW w:w="5310" w:type="dxa"/>
          </w:tcPr>
          <w:p w14:paraId="1EF8B22A" w14:textId="1842B596" w:rsidR="00D60069" w:rsidRPr="00D60069" w:rsidRDefault="009F3421" w:rsidP="00284200">
            <w:pPr>
              <w:pStyle w:val="ListBullet"/>
              <w:spacing w:after="80"/>
            </w:pPr>
            <w:r>
              <w:t>Fix key error in user/profile</w:t>
            </w:r>
          </w:p>
        </w:tc>
        <w:tc>
          <w:tcPr>
            <w:tcW w:w="3060" w:type="dxa"/>
          </w:tcPr>
          <w:p w14:paraId="45D7BDA3" w14:textId="375F79D3" w:rsidR="00D60069" w:rsidRPr="00D60069" w:rsidRDefault="009F3421" w:rsidP="00284200">
            <w:pPr>
              <w:spacing w:after="80"/>
            </w:pPr>
            <w:proofErr w:type="spellStart"/>
            <w:r>
              <w:t>Ashna</w:t>
            </w:r>
            <w:proofErr w:type="spellEnd"/>
            <w:r>
              <w:t xml:space="preserve"> Desai</w:t>
            </w:r>
          </w:p>
        </w:tc>
        <w:tc>
          <w:tcPr>
            <w:tcW w:w="1854" w:type="dxa"/>
          </w:tcPr>
          <w:p w14:paraId="009301E4" w14:textId="3040F813" w:rsidR="00D60069" w:rsidRPr="00D60069" w:rsidRDefault="002D4315" w:rsidP="00284200">
            <w:pPr>
              <w:spacing w:after="80"/>
            </w:pPr>
            <w:r>
              <w:t>10/04/2022</w:t>
            </w:r>
          </w:p>
        </w:tc>
      </w:tr>
      <w:tr w:rsidR="00D60069" w:rsidRPr="00D60069" w14:paraId="737D2BF3" w14:textId="77777777" w:rsidTr="00660EF4">
        <w:tc>
          <w:tcPr>
            <w:tcW w:w="5310" w:type="dxa"/>
          </w:tcPr>
          <w:p w14:paraId="2A55CFD9" w14:textId="7AC4BD07" w:rsidR="00D60069" w:rsidRPr="00D60069" w:rsidRDefault="009F3421" w:rsidP="00284200">
            <w:pPr>
              <w:pStyle w:val="ListBullet"/>
              <w:spacing w:after="80"/>
            </w:pPr>
            <w:r>
              <w:t>Fix errors in channel/</w:t>
            </w:r>
            <w:proofErr w:type="spellStart"/>
            <w:r>
              <w:t>addowner</w:t>
            </w:r>
            <w:proofErr w:type="spellEnd"/>
            <w:r>
              <w:t xml:space="preserve"> and channel/</w:t>
            </w:r>
            <w:proofErr w:type="spellStart"/>
            <w:r>
              <w:t>removeowner</w:t>
            </w:r>
            <w:proofErr w:type="spellEnd"/>
          </w:p>
        </w:tc>
        <w:tc>
          <w:tcPr>
            <w:tcW w:w="3060" w:type="dxa"/>
          </w:tcPr>
          <w:p w14:paraId="391377A2" w14:textId="3227FF37" w:rsidR="00D60069" w:rsidRPr="00D60069" w:rsidRDefault="002D4315" w:rsidP="00284200">
            <w:pPr>
              <w:spacing w:after="80"/>
            </w:pPr>
            <w:r>
              <w:t xml:space="preserve">Chris </w:t>
            </w:r>
            <w:proofErr w:type="spellStart"/>
            <w:r>
              <w:t>Sirimat</w:t>
            </w:r>
            <w:proofErr w:type="spellEnd"/>
          </w:p>
        </w:tc>
        <w:tc>
          <w:tcPr>
            <w:tcW w:w="1854" w:type="dxa"/>
          </w:tcPr>
          <w:p w14:paraId="3AE16219" w14:textId="6D64AE80" w:rsidR="00D60069" w:rsidRPr="00D60069" w:rsidRDefault="002D4315" w:rsidP="00284200">
            <w:pPr>
              <w:spacing w:after="80"/>
            </w:pPr>
            <w:r>
              <w:t>10/04/2022</w:t>
            </w:r>
          </w:p>
        </w:tc>
      </w:tr>
      <w:tr w:rsidR="009F3421" w:rsidRPr="00D60069" w14:paraId="7517B151" w14:textId="77777777" w:rsidTr="00660EF4">
        <w:tc>
          <w:tcPr>
            <w:tcW w:w="5310" w:type="dxa"/>
          </w:tcPr>
          <w:p w14:paraId="1E87BF34" w14:textId="39600F78" w:rsidR="009F3421" w:rsidRDefault="009F3421" w:rsidP="00284200">
            <w:pPr>
              <w:pStyle w:val="ListBullet"/>
            </w:pPr>
            <w:r>
              <w:t>Fix errors in message/send and message/</w:t>
            </w:r>
            <w:proofErr w:type="spellStart"/>
            <w:r>
              <w:t>senddm</w:t>
            </w:r>
            <w:proofErr w:type="spellEnd"/>
          </w:p>
        </w:tc>
        <w:tc>
          <w:tcPr>
            <w:tcW w:w="3060" w:type="dxa"/>
          </w:tcPr>
          <w:p w14:paraId="58BEE03E" w14:textId="7F1DEFAE" w:rsidR="009F3421" w:rsidRDefault="002D4315" w:rsidP="00284200">
            <w:r>
              <w:t xml:space="preserve">Rui </w:t>
            </w:r>
            <w:r w:rsidRPr="000818E0">
              <w:t>Ekanayake</w:t>
            </w:r>
          </w:p>
        </w:tc>
        <w:tc>
          <w:tcPr>
            <w:tcW w:w="1854" w:type="dxa"/>
          </w:tcPr>
          <w:p w14:paraId="2DAD86C3" w14:textId="4A875E8F" w:rsidR="009F3421" w:rsidRDefault="002D4315" w:rsidP="00284200">
            <w:r>
              <w:t>10/04/2022</w:t>
            </w:r>
          </w:p>
        </w:tc>
      </w:tr>
      <w:tr w:rsidR="009F3421" w:rsidRPr="00D60069" w14:paraId="4D472275" w14:textId="77777777" w:rsidTr="00660EF4">
        <w:tc>
          <w:tcPr>
            <w:tcW w:w="5310" w:type="dxa"/>
          </w:tcPr>
          <w:p w14:paraId="44F26948" w14:textId="5B68F93F" w:rsidR="009F3421" w:rsidRDefault="009F3421" w:rsidP="00284200">
            <w:pPr>
              <w:pStyle w:val="ListBullet"/>
            </w:pPr>
            <w:r>
              <w:t>Fix order error in channel/messages and dm/messages</w:t>
            </w:r>
          </w:p>
        </w:tc>
        <w:tc>
          <w:tcPr>
            <w:tcW w:w="3060" w:type="dxa"/>
          </w:tcPr>
          <w:p w14:paraId="22BDBC69" w14:textId="51A7DAA9" w:rsidR="009F3421" w:rsidRDefault="002D4315" w:rsidP="00284200">
            <w:r>
              <w:t>Aaleen Ahmed</w:t>
            </w:r>
          </w:p>
        </w:tc>
        <w:tc>
          <w:tcPr>
            <w:tcW w:w="1854" w:type="dxa"/>
          </w:tcPr>
          <w:p w14:paraId="63F1C609" w14:textId="464369BE" w:rsidR="009F3421" w:rsidRDefault="002D4315" w:rsidP="00284200">
            <w:r>
              <w:t>10/04/2022</w:t>
            </w:r>
          </w:p>
        </w:tc>
      </w:tr>
      <w:tr w:rsidR="009F3421" w:rsidRPr="00D60069" w14:paraId="09904A42" w14:textId="77777777" w:rsidTr="00660EF4">
        <w:tc>
          <w:tcPr>
            <w:tcW w:w="5310" w:type="dxa"/>
          </w:tcPr>
          <w:p w14:paraId="0A568C13" w14:textId="75AB99CF" w:rsidR="009F3421" w:rsidRDefault="009F3421" w:rsidP="00284200">
            <w:pPr>
              <w:pStyle w:val="ListBullet"/>
            </w:pPr>
            <w:r>
              <w:t>Improve coverage of message functions</w:t>
            </w:r>
          </w:p>
        </w:tc>
        <w:tc>
          <w:tcPr>
            <w:tcW w:w="3060" w:type="dxa"/>
          </w:tcPr>
          <w:p w14:paraId="3548683B" w14:textId="592B9561" w:rsidR="009F3421" w:rsidRDefault="002D4315" w:rsidP="00284200">
            <w:r>
              <w:t xml:space="preserve">Rui </w:t>
            </w:r>
            <w:r w:rsidRPr="000818E0">
              <w:t>Ekanayake</w:t>
            </w:r>
          </w:p>
        </w:tc>
        <w:tc>
          <w:tcPr>
            <w:tcW w:w="1854" w:type="dxa"/>
          </w:tcPr>
          <w:p w14:paraId="62D64371" w14:textId="77777777" w:rsidR="009F3421" w:rsidRDefault="002D4315" w:rsidP="00284200">
            <w:r>
              <w:t>10/04/2022</w:t>
            </w:r>
          </w:p>
          <w:p w14:paraId="35D3632B" w14:textId="780E977B" w:rsidR="002D4315" w:rsidRDefault="002D4315" w:rsidP="00284200"/>
        </w:tc>
      </w:tr>
    </w:tbl>
    <w:p w14:paraId="3D74B7A4" w14:textId="77777777" w:rsidR="002B2D13" w:rsidRPr="00D60069" w:rsidRDefault="002D4315">
      <w:pPr>
        <w:pStyle w:val="Heading1"/>
      </w:pPr>
      <w:sdt>
        <w:sdtPr>
          <w:id w:val="-1794281877"/>
          <w:placeholder>
            <w:docPart w:val="8F3E301A63FF40D69463CAD1A6D4F1F0"/>
          </w:placeholder>
          <w:temporary/>
          <w:showingPlcHdr/>
          <w15:appearance w15:val="hidden"/>
        </w:sdtPr>
        <w:sdtEndPr/>
        <w:sdtContent>
          <w:r w:rsidR="006344A8" w:rsidRPr="00D60069">
            <w:t>Other Information</w:t>
          </w:r>
        </w:sdtContent>
      </w:sdt>
    </w:p>
    <w:p w14:paraId="41B5DBE8" w14:textId="77777777" w:rsidR="002B2D13" w:rsidRPr="00D60069" w:rsidRDefault="002D4315">
      <w:pPr>
        <w:pStyle w:val="Heading4"/>
      </w:pPr>
      <w:sdt>
        <w:sdtPr>
          <w:id w:val="2125887421"/>
          <w:placeholder>
            <w:docPart w:val="E065C9A4B99348F9B6641073F4F9437A"/>
          </w:placeholder>
          <w:temporary/>
          <w:showingPlcHdr/>
          <w15:appearance w15:val="hidden"/>
        </w:sdtPr>
        <w:sdtEndPr/>
        <w:sdtContent>
          <w:r w:rsidR="006344A8" w:rsidRPr="00D60069">
            <w:t>Observers:</w:t>
          </w:r>
        </w:sdtContent>
      </w:sdt>
    </w:p>
    <w:p w14:paraId="78C21823" w14:textId="3CC41917" w:rsidR="002B2D13" w:rsidRPr="00D60069" w:rsidRDefault="002D4315">
      <w:r>
        <w:t>Oliver Xu</w:t>
      </w:r>
    </w:p>
    <w:p w14:paraId="4924F425" w14:textId="77777777" w:rsidR="002B2D13" w:rsidRPr="00D60069" w:rsidRDefault="002D4315">
      <w:pPr>
        <w:pStyle w:val="Heading4"/>
      </w:pPr>
      <w:sdt>
        <w:sdtPr>
          <w:id w:val="-671956156"/>
          <w:placeholder>
            <w:docPart w:val="B24F1298F41D471D8350E5344D8D73F3"/>
          </w:placeholder>
          <w:temporary/>
          <w:showingPlcHdr/>
          <w15:appearance w15:val="hidden"/>
        </w:sdtPr>
        <w:sdtEndPr/>
        <w:sdtContent>
          <w:r w:rsidR="006344A8" w:rsidRPr="00D60069">
            <w:t>Resources:</w:t>
          </w:r>
        </w:sdtContent>
      </w:sdt>
    </w:p>
    <w:p w14:paraId="29B70BFB" w14:textId="7DA4AA96" w:rsidR="002B2D13" w:rsidRPr="00D60069" w:rsidRDefault="002D4315">
      <w:r>
        <w:t xml:space="preserve">GitLab </w:t>
      </w:r>
    </w:p>
    <w:p w14:paraId="6E535C2B" w14:textId="77777777" w:rsidR="002B2D13" w:rsidRPr="00D60069" w:rsidRDefault="002D4315">
      <w:pPr>
        <w:pStyle w:val="Heading4"/>
      </w:pPr>
      <w:sdt>
        <w:sdtPr>
          <w:id w:val="1633520843"/>
          <w:placeholder>
            <w:docPart w:val="A6627A7D0C4246D1AF05662FCA3F0EFA"/>
          </w:placeholder>
          <w:temporary/>
          <w:showingPlcHdr/>
          <w15:appearance w15:val="hidden"/>
        </w:sdtPr>
        <w:sdtEndPr/>
        <w:sdtContent>
          <w:r w:rsidR="006344A8" w:rsidRPr="00D60069">
            <w:t>Special notes:</w:t>
          </w:r>
        </w:sdtContent>
      </w:sdt>
    </w:p>
    <w:p w14:paraId="0F03E279" w14:textId="5BC70F8B" w:rsidR="002B2D13" w:rsidRPr="00D60069" w:rsidRDefault="002D4315">
      <w:r>
        <w:t>N/A</w:t>
      </w:r>
    </w:p>
    <w:sectPr w:rsidR="002B2D13" w:rsidRPr="00D60069">
      <w:footerReference w:type="default" r:id="rId7"/>
      <w:type w:val="continuous"/>
      <w:pgSz w:w="12240" w:h="15840" w:code="1"/>
      <w:pgMar w:top="1008" w:right="1008" w:bottom="1008" w:left="1008" w:header="720" w:footer="648" w:gutter="0"/>
      <w:cols w:space="720"/>
      <w:titlePg/>
      <w:docGrid w:linePitch="25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650EB" w14:textId="77777777" w:rsidR="000818E0" w:rsidRDefault="000818E0">
      <w:pPr>
        <w:spacing w:before="0" w:after="0"/>
      </w:pPr>
      <w:r>
        <w:separator/>
      </w:r>
    </w:p>
  </w:endnote>
  <w:endnote w:type="continuationSeparator" w:id="0">
    <w:p w14:paraId="2418FDFA" w14:textId="77777777" w:rsidR="000818E0" w:rsidRDefault="000818E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9596814"/>
      <w:docPartObj>
        <w:docPartGallery w:val="Page Numbers (Bottom of Page)"/>
        <w:docPartUnique/>
      </w:docPartObj>
    </w:sdtPr>
    <w:sdtEndPr>
      <w:rPr>
        <w:noProof/>
      </w:rPr>
    </w:sdtEndPr>
    <w:sdtContent>
      <w:p w14:paraId="7E5F2079" w14:textId="77777777" w:rsidR="002B2D13" w:rsidRDefault="006344A8">
        <w:pPr>
          <w:pStyle w:val="Footer"/>
        </w:pPr>
        <w:r>
          <w:fldChar w:fldCharType="begin"/>
        </w:r>
        <w:r>
          <w:instrText xml:space="preserve"> PAGE   \* MERGEFORMAT </w:instrText>
        </w:r>
        <w:r>
          <w:fldChar w:fldCharType="separate"/>
        </w:r>
        <w:r w:rsidR="003D5BF7">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3F162" w14:textId="77777777" w:rsidR="000818E0" w:rsidRDefault="000818E0">
      <w:pPr>
        <w:spacing w:before="0" w:after="0"/>
      </w:pPr>
      <w:r>
        <w:separator/>
      </w:r>
    </w:p>
  </w:footnote>
  <w:footnote w:type="continuationSeparator" w:id="0">
    <w:p w14:paraId="1A383F30" w14:textId="77777777" w:rsidR="000818E0" w:rsidRDefault="000818E0">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3D763BEC"/>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660422FA"/>
    <w:lvl w:ilvl="0">
      <w:start w:val="1"/>
      <w:numFmt w:val="bullet"/>
      <w:pStyle w:val="ListBullet"/>
      <w:lvlText w:val=""/>
      <w:lvlJc w:val="left"/>
      <w:pPr>
        <w:tabs>
          <w:tab w:val="num" w:pos="360"/>
        </w:tabs>
        <w:ind w:left="360" w:hanging="360"/>
      </w:pPr>
      <w:rPr>
        <w:rFonts w:ascii="Wingdings" w:hAnsi="Wingdings" w:hint="default"/>
      </w:rPr>
    </w:lvl>
  </w:abstractNum>
  <w:abstractNum w:abstractNumId="2" w15:restartNumberingAfterBreak="0">
    <w:nsid w:val="6E0A4016"/>
    <w:multiLevelType w:val="hybridMultilevel"/>
    <w:tmpl w:val="9D044FAC"/>
    <w:lvl w:ilvl="0" w:tplc="0428E8AA">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78604FDB"/>
    <w:multiLevelType w:val="hybridMultilevel"/>
    <w:tmpl w:val="B6789F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952055073">
    <w:abstractNumId w:val="2"/>
  </w:num>
  <w:num w:numId="2" w16cid:durableId="868641060">
    <w:abstractNumId w:val="3"/>
  </w:num>
  <w:num w:numId="3" w16cid:durableId="614219446">
    <w:abstractNumId w:val="1"/>
  </w:num>
  <w:num w:numId="4" w16cid:durableId="1270430706">
    <w:abstractNumId w:val="0"/>
  </w:num>
  <w:num w:numId="5" w16cid:durableId="295183521">
    <w:abstractNumId w:val="1"/>
    <w:lvlOverride w:ilvl="0">
      <w:startOverride w:val="1"/>
    </w:lvlOverride>
  </w:num>
  <w:num w:numId="6" w16cid:durableId="79201466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7024" w:allStyles="0" w:customStyles="0" w:latentStyles="1" w:stylesInUse="0" w:headingStyles="1" w:numberingStyles="0" w:tableStyles="0" w:directFormattingOnRuns="0" w:directFormattingOnParagraphs="0" w:directFormattingOnNumbering="0" w:directFormattingOnTables="0" w:clearFormatting="1" w:top3HeadingStyles="1" w:visibleStyles="1"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8E0"/>
    <w:rsid w:val="000818E0"/>
    <w:rsid w:val="001E0877"/>
    <w:rsid w:val="002B2D13"/>
    <w:rsid w:val="002D4315"/>
    <w:rsid w:val="0034721D"/>
    <w:rsid w:val="003D5BF7"/>
    <w:rsid w:val="003F257D"/>
    <w:rsid w:val="004C7EE0"/>
    <w:rsid w:val="005961D7"/>
    <w:rsid w:val="005A7328"/>
    <w:rsid w:val="005E3D6B"/>
    <w:rsid w:val="006344A8"/>
    <w:rsid w:val="00660EF4"/>
    <w:rsid w:val="00734EEC"/>
    <w:rsid w:val="007F04FA"/>
    <w:rsid w:val="0094482F"/>
    <w:rsid w:val="009F3421"/>
    <w:rsid w:val="00CE3CAD"/>
    <w:rsid w:val="00D60069"/>
    <w:rsid w:val="00D62E01"/>
    <w:rsid w:val="00D661EE"/>
    <w:rsid w:val="00DA5E66"/>
    <w:rsid w:val="00E048B4"/>
    <w:rsid w:val="00EB670E"/>
    <w:rsid w:val="00F434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FA8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19"/>
        <w:szCs w:val="19"/>
        <w:lang w:val="en-US" w:eastAsia="en-US" w:bidi="ar-SA"/>
      </w:rPr>
    </w:rPrDefault>
    <w:pPrDefault>
      <w:pPr>
        <w:spacing w:before="80" w:after="8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0"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BF7"/>
  </w:style>
  <w:style w:type="paragraph" w:styleId="Heading1">
    <w:name w:val="heading 1"/>
    <w:basedOn w:val="Normal"/>
    <w:uiPriority w:val="9"/>
    <w:qFormat/>
    <w:pPr>
      <w:keepNext/>
      <w:pBdr>
        <w:bottom w:val="double" w:sz="4" w:space="1" w:color="000000" w:themeColor="text1"/>
      </w:pBdr>
      <w:spacing w:before="240"/>
      <w:jc w:val="center"/>
      <w:outlineLvl w:val="0"/>
    </w:pPr>
    <w:rPr>
      <w:rFonts w:asciiTheme="majorHAnsi" w:eastAsiaTheme="majorEastAsia" w:hAnsiTheme="majorHAnsi" w:cs="Arial"/>
      <w:b/>
      <w:bCs/>
      <w:i/>
      <w:kern w:val="32"/>
      <w:sz w:val="28"/>
      <w:szCs w:val="32"/>
    </w:rPr>
  </w:style>
  <w:style w:type="paragraph" w:styleId="Heading2">
    <w:name w:val="heading 2"/>
    <w:basedOn w:val="Normal"/>
    <w:uiPriority w:val="9"/>
    <w:qFormat/>
    <w:pPr>
      <w:keepNext/>
      <w:outlineLvl w:val="1"/>
    </w:pPr>
    <w:rPr>
      <w:rFonts w:asciiTheme="majorHAnsi" w:eastAsiaTheme="majorEastAsia" w:hAnsiTheme="majorHAnsi" w:cs="Arial"/>
      <w:b/>
      <w:bCs/>
      <w:iCs/>
      <w:szCs w:val="28"/>
    </w:rPr>
  </w:style>
  <w:style w:type="paragraph" w:styleId="Heading3">
    <w:name w:val="heading 3"/>
    <w:basedOn w:val="Normal"/>
    <w:uiPriority w:val="9"/>
    <w:qFormat/>
    <w:rsid w:val="00D62E01"/>
    <w:pPr>
      <w:spacing w:before="0" w:after="120"/>
      <w:jc w:val="right"/>
      <w:outlineLvl w:val="2"/>
    </w:pPr>
    <w:rPr>
      <w:rFonts w:asciiTheme="majorHAnsi" w:eastAsiaTheme="majorEastAsia" w:hAnsiTheme="majorHAnsi"/>
      <w:b/>
      <w:szCs w:val="22"/>
    </w:rPr>
  </w:style>
  <w:style w:type="paragraph" w:styleId="Heading4">
    <w:name w:val="heading 4"/>
    <w:basedOn w:val="Normal"/>
    <w:link w:val="Heading4Char"/>
    <w:uiPriority w:val="9"/>
    <w:unhideWhenUsed/>
    <w:qFormat/>
    <w:rsid w:val="00D60069"/>
    <w:pPr>
      <w:keepNext/>
      <w:spacing w:before="200" w:after="12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character" w:customStyle="1" w:styleId="Heading4Char">
    <w:name w:val="Heading 4 Char"/>
    <w:basedOn w:val="DefaultParagraphFont"/>
    <w:link w:val="Heading4"/>
    <w:uiPriority w:val="9"/>
    <w:rsid w:val="00D60069"/>
    <w:rPr>
      <w:b/>
    </w:rPr>
  </w:style>
  <w:style w:type="paragraph" w:styleId="ListBullet">
    <w:name w:val="List Bullet"/>
    <w:basedOn w:val="Normal"/>
    <w:uiPriority w:val="10"/>
    <w:qFormat/>
    <w:pPr>
      <w:numPr>
        <w:numId w:val="3"/>
      </w:numPr>
      <w:contextualSpacing/>
    </w:p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spacing w:before="0" w:after="0"/>
    </w:pPr>
  </w:style>
  <w:style w:type="character" w:customStyle="1" w:styleId="HeaderChar">
    <w:name w:val="Header Char"/>
    <w:basedOn w:val="DefaultParagraphFont"/>
    <w:link w:val="Header"/>
    <w:uiPriority w:val="99"/>
    <w:rPr>
      <w:rFonts w:asciiTheme="minorHAnsi" w:hAnsiTheme="minorHAnsi"/>
      <w:sz w:val="19"/>
    </w:rPr>
  </w:style>
  <w:style w:type="paragraph" w:styleId="Footer">
    <w:name w:val="footer"/>
    <w:basedOn w:val="Normal"/>
    <w:link w:val="FooterChar"/>
    <w:uiPriority w:val="99"/>
    <w:unhideWhenUsed/>
    <w:pPr>
      <w:spacing w:before="0" w:after="0"/>
    </w:pPr>
  </w:style>
  <w:style w:type="character" w:customStyle="1" w:styleId="FooterChar">
    <w:name w:val="Footer Char"/>
    <w:basedOn w:val="DefaultParagraphFont"/>
    <w:link w:val="Footer"/>
    <w:uiPriority w:val="99"/>
    <w:rPr>
      <w:rFonts w:asciiTheme="minorHAnsi" w:hAnsiTheme="minorHAnsi"/>
      <w:sz w:val="19"/>
    </w:rPr>
  </w:style>
  <w:style w:type="paragraph" w:styleId="Title">
    <w:name w:val="Title"/>
    <w:basedOn w:val="Normal"/>
    <w:link w:val="TitleChar"/>
    <w:uiPriority w:val="1"/>
    <w:qFormat/>
    <w:rsid w:val="001E0877"/>
    <w:pPr>
      <w:spacing w:before="0" w:after="160"/>
      <w:contextualSpacing/>
    </w:pPr>
    <w:rPr>
      <w:rFonts w:asciiTheme="majorHAnsi" w:eastAsiaTheme="majorEastAsia" w:hAnsiTheme="majorHAnsi" w:cstheme="majorBidi"/>
      <w:b/>
      <w:kern w:val="28"/>
      <w:sz w:val="48"/>
      <w:szCs w:val="56"/>
    </w:rPr>
  </w:style>
  <w:style w:type="character" w:customStyle="1" w:styleId="TitleChar">
    <w:name w:val="Title Char"/>
    <w:basedOn w:val="DefaultParagraphFont"/>
    <w:link w:val="Title"/>
    <w:uiPriority w:val="1"/>
    <w:rsid w:val="001E0877"/>
    <w:rPr>
      <w:rFonts w:asciiTheme="majorHAnsi" w:eastAsiaTheme="majorEastAsia" w:hAnsiTheme="majorHAnsi" w:cstheme="majorBidi"/>
      <w:b/>
      <w:kern w:val="28"/>
      <w:sz w:val="48"/>
      <w:szCs w:val="56"/>
    </w:rPr>
  </w:style>
  <w:style w:type="table" w:styleId="GridTable1Light">
    <w:name w:val="Grid Table 1 Light"/>
    <w:basedOn w:val="TableNormal"/>
    <w:uiPriority w:val="46"/>
    <w:rsid w:val="00660EF4"/>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660EF4"/>
    <w:pPr>
      <w:spacing w:after="0"/>
    </w:pPr>
    <w:tblPr>
      <w:tblStyleRowBandSize w:val="1"/>
      <w:tblStyleColBandSize w:val="1"/>
    </w:tblPr>
    <w:tblStylePr w:type="firstRow">
      <w:rPr>
        <w:rFonts w:asciiTheme="majorHAnsi" w:eastAsiaTheme="majorEastAsia" w:hAnsiTheme="majorHAnsi" w:cstheme="majorBidi"/>
        <w:i w:val="0"/>
        <w:iCs/>
        <w:sz w:val="19"/>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laceholderText">
    <w:name w:val="Placeholder Text"/>
    <w:basedOn w:val="DefaultParagraphFont"/>
    <w:uiPriority w:val="99"/>
    <w:semiHidden/>
    <w:rsid w:val="004C7E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743417">
      <w:bodyDiv w:val="1"/>
      <w:marLeft w:val="0"/>
      <w:marRight w:val="0"/>
      <w:marTop w:val="0"/>
      <w:marBottom w:val="0"/>
      <w:divBdr>
        <w:top w:val="none" w:sz="0" w:space="0" w:color="auto"/>
        <w:left w:val="none" w:sz="0" w:space="0" w:color="auto"/>
        <w:bottom w:val="none" w:sz="0" w:space="0" w:color="auto"/>
        <w:right w:val="none" w:sz="0" w:space="0" w:color="auto"/>
      </w:divBdr>
      <w:divsChild>
        <w:div w:id="18959642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lee\AppData\Roaming\Microsoft\Templates\Informal%20meeting%20minu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0DB76CEF9642919FF6CD62D6BF6E86"/>
        <w:category>
          <w:name w:val="General"/>
          <w:gallery w:val="placeholder"/>
        </w:category>
        <w:types>
          <w:type w:val="bbPlcHdr"/>
        </w:types>
        <w:behaviors>
          <w:behavior w:val="content"/>
        </w:behaviors>
        <w:guid w:val="{2D4D4346-62FD-4DAE-8EA1-C2518CA5B273}"/>
      </w:docPartPr>
      <w:docPartBody>
        <w:p w:rsidR="00000000" w:rsidRDefault="0052792E">
          <w:pPr>
            <w:pStyle w:val="DA0DB76CEF9642919FF6CD62D6BF6E86"/>
          </w:pPr>
          <w:r w:rsidRPr="00D60069">
            <w:t>Meeting called by:</w:t>
          </w:r>
        </w:p>
      </w:docPartBody>
    </w:docPart>
    <w:docPart>
      <w:docPartPr>
        <w:name w:val="6534A5D6997F40BF8B2A30BAB88CDA3C"/>
        <w:category>
          <w:name w:val="General"/>
          <w:gallery w:val="placeholder"/>
        </w:category>
        <w:types>
          <w:type w:val="bbPlcHdr"/>
        </w:types>
        <w:behaviors>
          <w:behavior w:val="content"/>
        </w:behaviors>
        <w:guid w:val="{9CDD4092-51D9-439B-A505-7DA8F4A97A15}"/>
      </w:docPartPr>
      <w:docPartBody>
        <w:p w:rsidR="00000000" w:rsidRDefault="0052792E">
          <w:pPr>
            <w:pStyle w:val="6534A5D6997F40BF8B2A30BAB88CDA3C"/>
          </w:pPr>
          <w:r w:rsidRPr="00D60069">
            <w:t>Type of meeting:</w:t>
          </w:r>
        </w:p>
      </w:docPartBody>
    </w:docPart>
    <w:docPart>
      <w:docPartPr>
        <w:name w:val="3C56C044ECE845FD9E22A0055A6F6AD6"/>
        <w:category>
          <w:name w:val="General"/>
          <w:gallery w:val="placeholder"/>
        </w:category>
        <w:types>
          <w:type w:val="bbPlcHdr"/>
        </w:types>
        <w:behaviors>
          <w:behavior w:val="content"/>
        </w:behaviors>
        <w:guid w:val="{74A0F5D6-BF83-451D-B65B-C83C0C0A366C}"/>
      </w:docPartPr>
      <w:docPartBody>
        <w:p w:rsidR="00000000" w:rsidRDefault="0052792E">
          <w:pPr>
            <w:pStyle w:val="3C56C044ECE845FD9E22A0055A6F6AD6"/>
          </w:pPr>
          <w:r w:rsidRPr="00D60069">
            <w:t>Facilitator:</w:t>
          </w:r>
        </w:p>
      </w:docPartBody>
    </w:docPart>
    <w:docPart>
      <w:docPartPr>
        <w:name w:val="44BFC7DE70F0477787BEF231DEA0E774"/>
        <w:category>
          <w:name w:val="General"/>
          <w:gallery w:val="placeholder"/>
        </w:category>
        <w:types>
          <w:type w:val="bbPlcHdr"/>
        </w:types>
        <w:behaviors>
          <w:behavior w:val="content"/>
        </w:behaviors>
        <w:guid w:val="{7856B763-47FC-49CA-A4FF-04762BF9F7B4}"/>
      </w:docPartPr>
      <w:docPartBody>
        <w:p w:rsidR="00000000" w:rsidRDefault="0052792E">
          <w:pPr>
            <w:pStyle w:val="44BFC7DE70F0477787BEF231DEA0E774"/>
          </w:pPr>
          <w:r w:rsidRPr="00D60069">
            <w:t>Note taker:</w:t>
          </w:r>
        </w:p>
      </w:docPartBody>
    </w:docPart>
    <w:docPart>
      <w:docPartPr>
        <w:name w:val="30A8AA33B43543E9A5A46983BBE4E628"/>
        <w:category>
          <w:name w:val="General"/>
          <w:gallery w:val="placeholder"/>
        </w:category>
        <w:types>
          <w:type w:val="bbPlcHdr"/>
        </w:types>
        <w:behaviors>
          <w:behavior w:val="content"/>
        </w:behaviors>
        <w:guid w:val="{299F7846-E76E-4FBD-BC19-A36FDAE77083}"/>
      </w:docPartPr>
      <w:docPartBody>
        <w:p w:rsidR="00000000" w:rsidRDefault="0052792E">
          <w:pPr>
            <w:pStyle w:val="30A8AA33B43543E9A5A46983BBE4E628"/>
          </w:pPr>
          <w:r w:rsidRPr="00D60069">
            <w:t>Timekeeper:</w:t>
          </w:r>
        </w:p>
      </w:docPartBody>
    </w:docPart>
    <w:docPart>
      <w:docPartPr>
        <w:name w:val="462C424CAF4E4384B8E9134655E56AD6"/>
        <w:category>
          <w:name w:val="General"/>
          <w:gallery w:val="placeholder"/>
        </w:category>
        <w:types>
          <w:type w:val="bbPlcHdr"/>
        </w:types>
        <w:behaviors>
          <w:behavior w:val="content"/>
        </w:behaviors>
        <w:guid w:val="{6E77ADBA-5752-46B5-8839-0CFF1EA08A1B}"/>
      </w:docPartPr>
      <w:docPartBody>
        <w:p w:rsidR="00000000" w:rsidRDefault="0052792E">
          <w:pPr>
            <w:pStyle w:val="462C424CAF4E4384B8E9134655E56AD6"/>
          </w:pPr>
          <w:r w:rsidRPr="00D60069">
            <w:t>Attendees:</w:t>
          </w:r>
        </w:p>
      </w:docPartBody>
    </w:docPart>
    <w:docPart>
      <w:docPartPr>
        <w:name w:val="759FD3EE86BB46409059333CB348C7BA"/>
        <w:category>
          <w:name w:val="General"/>
          <w:gallery w:val="placeholder"/>
        </w:category>
        <w:types>
          <w:type w:val="bbPlcHdr"/>
        </w:types>
        <w:behaviors>
          <w:behavior w:val="content"/>
        </w:behaviors>
        <w:guid w:val="{46042A64-C015-4C64-B089-96AD0A737317}"/>
      </w:docPartPr>
      <w:docPartBody>
        <w:p w:rsidR="00000000" w:rsidRDefault="0052792E">
          <w:pPr>
            <w:pStyle w:val="759FD3EE86BB46409059333CB348C7BA"/>
          </w:pPr>
          <w:r w:rsidRPr="00D60069">
            <w:t>Please read:</w:t>
          </w:r>
        </w:p>
      </w:docPartBody>
    </w:docPart>
    <w:docPart>
      <w:docPartPr>
        <w:name w:val="12420099D008427E8207FDE00E3374B1"/>
        <w:category>
          <w:name w:val="General"/>
          <w:gallery w:val="placeholder"/>
        </w:category>
        <w:types>
          <w:type w:val="bbPlcHdr"/>
        </w:types>
        <w:behaviors>
          <w:behavior w:val="content"/>
        </w:behaviors>
        <w:guid w:val="{436FF682-8D80-46DA-B921-047EA3C7BA6D}"/>
      </w:docPartPr>
      <w:docPartBody>
        <w:p w:rsidR="00000000" w:rsidRDefault="0052792E">
          <w:pPr>
            <w:pStyle w:val="12420099D008427E8207FDE00E3374B1"/>
          </w:pPr>
          <w:r w:rsidRPr="00D60069">
            <w:t>Please bring:</w:t>
          </w:r>
        </w:p>
      </w:docPartBody>
    </w:docPart>
    <w:docPart>
      <w:docPartPr>
        <w:name w:val="92FE295BDCB340F8A8C8390EC5E61720"/>
        <w:category>
          <w:name w:val="General"/>
          <w:gallery w:val="placeholder"/>
        </w:category>
        <w:types>
          <w:type w:val="bbPlcHdr"/>
        </w:types>
        <w:behaviors>
          <w:behavior w:val="content"/>
        </w:behaviors>
        <w:guid w:val="{A06E9346-2C6D-469B-AA2C-51A2A7E9011E}"/>
      </w:docPartPr>
      <w:docPartBody>
        <w:p w:rsidR="00000000" w:rsidRDefault="0052792E">
          <w:pPr>
            <w:pStyle w:val="92FE295BDCB340F8A8C8390EC5E61720"/>
          </w:pPr>
          <w:r w:rsidRPr="00D60069">
            <w:t>Minutes</w:t>
          </w:r>
        </w:p>
      </w:docPartBody>
    </w:docPart>
    <w:docPart>
      <w:docPartPr>
        <w:name w:val="8879054B3A704EEBBFA544A7B7E979CE"/>
        <w:category>
          <w:name w:val="General"/>
          <w:gallery w:val="placeholder"/>
        </w:category>
        <w:types>
          <w:type w:val="bbPlcHdr"/>
        </w:types>
        <w:behaviors>
          <w:behavior w:val="content"/>
        </w:behaviors>
        <w:guid w:val="{0238A24A-C41F-48DE-BC5D-372F89E0D743}"/>
      </w:docPartPr>
      <w:docPartBody>
        <w:p w:rsidR="00000000" w:rsidRDefault="0052792E">
          <w:pPr>
            <w:pStyle w:val="8879054B3A704EEBBFA544A7B7E979CE"/>
          </w:pPr>
          <w:r w:rsidRPr="00D60069">
            <w:t>Agenda item:</w:t>
          </w:r>
        </w:p>
      </w:docPartBody>
    </w:docPart>
    <w:docPart>
      <w:docPartPr>
        <w:name w:val="ADE6799FC32A47EDB4DB9890623BD051"/>
        <w:category>
          <w:name w:val="General"/>
          <w:gallery w:val="placeholder"/>
        </w:category>
        <w:types>
          <w:type w:val="bbPlcHdr"/>
        </w:types>
        <w:behaviors>
          <w:behavior w:val="content"/>
        </w:behaviors>
        <w:guid w:val="{847757B8-139C-44B8-89F2-30B60C4482E9}"/>
      </w:docPartPr>
      <w:docPartBody>
        <w:p w:rsidR="00000000" w:rsidRDefault="0052792E">
          <w:pPr>
            <w:pStyle w:val="ADE6799FC32A47EDB4DB9890623BD051"/>
          </w:pPr>
          <w:r w:rsidRPr="00D60069">
            <w:t>Presenter:</w:t>
          </w:r>
        </w:p>
      </w:docPartBody>
    </w:docPart>
    <w:docPart>
      <w:docPartPr>
        <w:name w:val="C88204F6D7D548B097BD537551F7FCD8"/>
        <w:category>
          <w:name w:val="General"/>
          <w:gallery w:val="placeholder"/>
        </w:category>
        <w:types>
          <w:type w:val="bbPlcHdr"/>
        </w:types>
        <w:behaviors>
          <w:behavior w:val="content"/>
        </w:behaviors>
        <w:guid w:val="{D578AFBC-2416-4F77-885A-EC6DF959282A}"/>
      </w:docPartPr>
      <w:docPartBody>
        <w:p w:rsidR="00000000" w:rsidRDefault="0052792E">
          <w:pPr>
            <w:pStyle w:val="C88204F6D7D548B097BD537551F7FCD8"/>
          </w:pPr>
          <w:r w:rsidRPr="00D60069">
            <w:t>Discussion:</w:t>
          </w:r>
        </w:p>
      </w:docPartBody>
    </w:docPart>
    <w:docPart>
      <w:docPartPr>
        <w:name w:val="8C4CA19D81CB42B9B1FF01FCC1341F55"/>
        <w:category>
          <w:name w:val="General"/>
          <w:gallery w:val="placeholder"/>
        </w:category>
        <w:types>
          <w:type w:val="bbPlcHdr"/>
        </w:types>
        <w:behaviors>
          <w:behavior w:val="content"/>
        </w:behaviors>
        <w:guid w:val="{C06E0CB9-7D11-43D7-B837-133AA12CE740}"/>
      </w:docPartPr>
      <w:docPartBody>
        <w:p w:rsidR="00000000" w:rsidRDefault="0052792E">
          <w:pPr>
            <w:pStyle w:val="8C4CA19D81CB42B9B1FF01FCC1341F55"/>
          </w:pPr>
          <w:r w:rsidRPr="00D60069">
            <w:t>Conclusions:</w:t>
          </w:r>
        </w:p>
      </w:docPartBody>
    </w:docPart>
    <w:docPart>
      <w:docPartPr>
        <w:name w:val="918F088A9C9543E2A2C92C4E8C60C84B"/>
        <w:category>
          <w:name w:val="General"/>
          <w:gallery w:val="placeholder"/>
        </w:category>
        <w:types>
          <w:type w:val="bbPlcHdr"/>
        </w:types>
        <w:behaviors>
          <w:behavior w:val="content"/>
        </w:behaviors>
        <w:guid w:val="{82330CD0-92EB-41BD-99EB-321EA3ACA541}"/>
      </w:docPartPr>
      <w:docPartBody>
        <w:p w:rsidR="00000000" w:rsidRDefault="0052792E">
          <w:pPr>
            <w:pStyle w:val="918F088A9C9543E2A2C92C4E8C60C84B"/>
          </w:pPr>
          <w:r w:rsidRPr="00660EF4">
            <w:t>Action items</w:t>
          </w:r>
        </w:p>
      </w:docPartBody>
    </w:docPart>
    <w:docPart>
      <w:docPartPr>
        <w:name w:val="0C0ADFF690744DDEBF3B4687B4C52023"/>
        <w:category>
          <w:name w:val="General"/>
          <w:gallery w:val="placeholder"/>
        </w:category>
        <w:types>
          <w:type w:val="bbPlcHdr"/>
        </w:types>
        <w:behaviors>
          <w:behavior w:val="content"/>
        </w:behaviors>
        <w:guid w:val="{D96E193B-70C0-4A15-860A-244F447E0891}"/>
      </w:docPartPr>
      <w:docPartBody>
        <w:p w:rsidR="00000000" w:rsidRDefault="0052792E">
          <w:pPr>
            <w:pStyle w:val="0C0ADFF690744DDEBF3B4687B4C52023"/>
          </w:pPr>
          <w:r w:rsidRPr="00660EF4">
            <w:t>Person responsible</w:t>
          </w:r>
        </w:p>
      </w:docPartBody>
    </w:docPart>
    <w:docPart>
      <w:docPartPr>
        <w:name w:val="E0A0C1E8E4A24BAD81CD306FB68E50E4"/>
        <w:category>
          <w:name w:val="General"/>
          <w:gallery w:val="placeholder"/>
        </w:category>
        <w:types>
          <w:type w:val="bbPlcHdr"/>
        </w:types>
        <w:behaviors>
          <w:behavior w:val="content"/>
        </w:behaviors>
        <w:guid w:val="{9602EE55-D3AF-40FF-9B83-13F42A173387}"/>
      </w:docPartPr>
      <w:docPartBody>
        <w:p w:rsidR="00000000" w:rsidRDefault="0052792E">
          <w:pPr>
            <w:pStyle w:val="E0A0C1E8E4A24BAD81CD306FB68E50E4"/>
          </w:pPr>
          <w:r w:rsidRPr="00660EF4">
            <w:t>Deadline</w:t>
          </w:r>
        </w:p>
      </w:docPartBody>
    </w:docPart>
    <w:docPart>
      <w:docPartPr>
        <w:name w:val="37FB188E26184B17990334ADFF7FE3C7"/>
        <w:category>
          <w:name w:val="General"/>
          <w:gallery w:val="placeholder"/>
        </w:category>
        <w:types>
          <w:type w:val="bbPlcHdr"/>
        </w:types>
        <w:behaviors>
          <w:behavior w:val="content"/>
        </w:behaviors>
        <w:guid w:val="{C318355E-BCEA-4D09-86F2-499EF83EEBAA}"/>
      </w:docPartPr>
      <w:docPartBody>
        <w:p w:rsidR="00000000" w:rsidRDefault="0052792E">
          <w:pPr>
            <w:pStyle w:val="37FB188E26184B17990334ADFF7FE3C7"/>
          </w:pPr>
          <w:r w:rsidRPr="00D60069">
            <w:t>Agenda item:</w:t>
          </w:r>
        </w:p>
      </w:docPartBody>
    </w:docPart>
    <w:docPart>
      <w:docPartPr>
        <w:name w:val="9BFD04368B494ADD96D860CFECFDFE1F"/>
        <w:category>
          <w:name w:val="General"/>
          <w:gallery w:val="placeholder"/>
        </w:category>
        <w:types>
          <w:type w:val="bbPlcHdr"/>
        </w:types>
        <w:behaviors>
          <w:behavior w:val="content"/>
        </w:behaviors>
        <w:guid w:val="{77DB9735-7D9E-4792-A712-7DA31DD4328C}"/>
      </w:docPartPr>
      <w:docPartBody>
        <w:p w:rsidR="00000000" w:rsidRDefault="0052792E">
          <w:pPr>
            <w:pStyle w:val="9BFD04368B494ADD96D860CFECFDFE1F"/>
          </w:pPr>
          <w:r w:rsidRPr="00D60069">
            <w:t>Presenter:</w:t>
          </w:r>
        </w:p>
      </w:docPartBody>
    </w:docPart>
    <w:docPart>
      <w:docPartPr>
        <w:name w:val="CD2E235C72E946B88B49C7AE272A472A"/>
        <w:category>
          <w:name w:val="General"/>
          <w:gallery w:val="placeholder"/>
        </w:category>
        <w:types>
          <w:type w:val="bbPlcHdr"/>
        </w:types>
        <w:behaviors>
          <w:behavior w:val="content"/>
        </w:behaviors>
        <w:guid w:val="{05D8C427-13F3-46A6-856F-32FFFE2266B7}"/>
      </w:docPartPr>
      <w:docPartBody>
        <w:p w:rsidR="00000000" w:rsidRDefault="0052792E">
          <w:pPr>
            <w:pStyle w:val="CD2E235C72E946B88B49C7AE272A472A"/>
          </w:pPr>
          <w:r w:rsidRPr="00D60069">
            <w:t>Discussion:</w:t>
          </w:r>
        </w:p>
      </w:docPartBody>
    </w:docPart>
    <w:docPart>
      <w:docPartPr>
        <w:name w:val="354A5DABE2684EF6B5ED5CB512D1E779"/>
        <w:category>
          <w:name w:val="General"/>
          <w:gallery w:val="placeholder"/>
        </w:category>
        <w:types>
          <w:type w:val="bbPlcHdr"/>
        </w:types>
        <w:behaviors>
          <w:behavior w:val="content"/>
        </w:behaviors>
        <w:guid w:val="{42FD3B44-38D2-468F-99D3-50DE1A7C893B}"/>
      </w:docPartPr>
      <w:docPartBody>
        <w:p w:rsidR="00000000" w:rsidRDefault="0052792E">
          <w:pPr>
            <w:pStyle w:val="354A5DABE2684EF6B5ED5CB512D1E779"/>
          </w:pPr>
          <w:r w:rsidRPr="00D60069">
            <w:t>Conclusions:</w:t>
          </w:r>
        </w:p>
      </w:docPartBody>
    </w:docPart>
    <w:docPart>
      <w:docPartPr>
        <w:name w:val="5425BD448F7A47A9B5BD2751E9528899"/>
        <w:category>
          <w:name w:val="General"/>
          <w:gallery w:val="placeholder"/>
        </w:category>
        <w:types>
          <w:type w:val="bbPlcHdr"/>
        </w:types>
        <w:behaviors>
          <w:behavior w:val="content"/>
        </w:behaviors>
        <w:guid w:val="{A3D06826-AC57-4984-9FC2-A0CEEC643AE3}"/>
      </w:docPartPr>
      <w:docPartBody>
        <w:p w:rsidR="00000000" w:rsidRDefault="0052792E">
          <w:pPr>
            <w:pStyle w:val="5425BD448F7A47A9B5BD2751E9528899"/>
          </w:pPr>
          <w:r w:rsidRPr="00660EF4">
            <w:t>Action items</w:t>
          </w:r>
        </w:p>
      </w:docPartBody>
    </w:docPart>
    <w:docPart>
      <w:docPartPr>
        <w:name w:val="F5001C2A533B43BA81C84BEB5BBD1943"/>
        <w:category>
          <w:name w:val="General"/>
          <w:gallery w:val="placeholder"/>
        </w:category>
        <w:types>
          <w:type w:val="bbPlcHdr"/>
        </w:types>
        <w:behaviors>
          <w:behavior w:val="content"/>
        </w:behaviors>
        <w:guid w:val="{8ABA8DD6-2231-4360-B6D1-1DD6C002A990}"/>
      </w:docPartPr>
      <w:docPartBody>
        <w:p w:rsidR="00000000" w:rsidRDefault="0052792E">
          <w:pPr>
            <w:pStyle w:val="F5001C2A533B43BA81C84BEB5BBD1943"/>
          </w:pPr>
          <w:r w:rsidRPr="00660EF4">
            <w:t>Person responsible</w:t>
          </w:r>
        </w:p>
      </w:docPartBody>
    </w:docPart>
    <w:docPart>
      <w:docPartPr>
        <w:name w:val="ABA1A183F47E4A41BB2149C52DBB2113"/>
        <w:category>
          <w:name w:val="General"/>
          <w:gallery w:val="placeholder"/>
        </w:category>
        <w:types>
          <w:type w:val="bbPlcHdr"/>
        </w:types>
        <w:behaviors>
          <w:behavior w:val="content"/>
        </w:behaviors>
        <w:guid w:val="{AFC62FD0-6562-472E-9896-E19F68C73791}"/>
      </w:docPartPr>
      <w:docPartBody>
        <w:p w:rsidR="00000000" w:rsidRDefault="0052792E">
          <w:pPr>
            <w:pStyle w:val="ABA1A183F47E4A41BB2149C52DBB2113"/>
          </w:pPr>
          <w:r w:rsidRPr="00660EF4">
            <w:t>Deadline</w:t>
          </w:r>
        </w:p>
      </w:docPartBody>
    </w:docPart>
    <w:docPart>
      <w:docPartPr>
        <w:name w:val="8F3E301A63FF40D69463CAD1A6D4F1F0"/>
        <w:category>
          <w:name w:val="General"/>
          <w:gallery w:val="placeholder"/>
        </w:category>
        <w:types>
          <w:type w:val="bbPlcHdr"/>
        </w:types>
        <w:behaviors>
          <w:behavior w:val="content"/>
        </w:behaviors>
        <w:guid w:val="{9CF14070-B63C-4437-9E21-9A3D182C82AA}"/>
      </w:docPartPr>
      <w:docPartBody>
        <w:p w:rsidR="00000000" w:rsidRDefault="0052792E">
          <w:pPr>
            <w:pStyle w:val="8F3E301A63FF40D69463CAD1A6D4F1F0"/>
          </w:pPr>
          <w:r w:rsidRPr="00D60069">
            <w:t>Other Information</w:t>
          </w:r>
        </w:p>
      </w:docPartBody>
    </w:docPart>
    <w:docPart>
      <w:docPartPr>
        <w:name w:val="E065C9A4B99348F9B6641073F4F9437A"/>
        <w:category>
          <w:name w:val="General"/>
          <w:gallery w:val="placeholder"/>
        </w:category>
        <w:types>
          <w:type w:val="bbPlcHdr"/>
        </w:types>
        <w:behaviors>
          <w:behavior w:val="content"/>
        </w:behaviors>
        <w:guid w:val="{5CBC8DD3-D953-4600-9E3F-7BCD4650AE41}"/>
      </w:docPartPr>
      <w:docPartBody>
        <w:p w:rsidR="00000000" w:rsidRDefault="0052792E">
          <w:pPr>
            <w:pStyle w:val="E065C9A4B99348F9B6641073F4F9437A"/>
          </w:pPr>
          <w:r w:rsidRPr="00D60069">
            <w:t>Observers:</w:t>
          </w:r>
        </w:p>
      </w:docPartBody>
    </w:docPart>
    <w:docPart>
      <w:docPartPr>
        <w:name w:val="B24F1298F41D471D8350E5344D8D73F3"/>
        <w:category>
          <w:name w:val="General"/>
          <w:gallery w:val="placeholder"/>
        </w:category>
        <w:types>
          <w:type w:val="bbPlcHdr"/>
        </w:types>
        <w:behaviors>
          <w:behavior w:val="content"/>
        </w:behaviors>
        <w:guid w:val="{F9506179-3C91-4E3E-AC04-386674758B36}"/>
      </w:docPartPr>
      <w:docPartBody>
        <w:p w:rsidR="00000000" w:rsidRDefault="0052792E">
          <w:pPr>
            <w:pStyle w:val="B24F1298F41D471D8350E5344D8D73F3"/>
          </w:pPr>
          <w:r w:rsidRPr="00D60069">
            <w:t>Resources:</w:t>
          </w:r>
        </w:p>
      </w:docPartBody>
    </w:docPart>
    <w:docPart>
      <w:docPartPr>
        <w:name w:val="A6627A7D0C4246D1AF05662FCA3F0EFA"/>
        <w:category>
          <w:name w:val="General"/>
          <w:gallery w:val="placeholder"/>
        </w:category>
        <w:types>
          <w:type w:val="bbPlcHdr"/>
        </w:types>
        <w:behaviors>
          <w:behavior w:val="content"/>
        </w:behaviors>
        <w:guid w:val="{66052203-D93D-4EA8-961C-E2734600FF47}"/>
      </w:docPartPr>
      <w:docPartBody>
        <w:p w:rsidR="00000000" w:rsidRDefault="0052792E">
          <w:pPr>
            <w:pStyle w:val="A6627A7D0C4246D1AF05662FCA3F0EFA"/>
          </w:pPr>
          <w:r w:rsidRPr="00D60069">
            <w:t>Special notes: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25120166F748F383CFA4D524F070D2">
    <w:name w:val="F725120166F748F383CFA4D524F070D2"/>
  </w:style>
  <w:style w:type="paragraph" w:customStyle="1" w:styleId="1D41E9AD829B462F93B9A51671CC4582">
    <w:name w:val="1D41E9AD829B462F93B9A51671CC4582"/>
  </w:style>
  <w:style w:type="paragraph" w:customStyle="1" w:styleId="F0ED9C02FEB9426096FA91A6CDA9EC97">
    <w:name w:val="F0ED9C02FEB9426096FA91A6CDA9EC97"/>
  </w:style>
  <w:style w:type="paragraph" w:customStyle="1" w:styleId="465D3A6A6B49447D8C2256E8389EC40F">
    <w:name w:val="465D3A6A6B49447D8C2256E8389EC40F"/>
  </w:style>
  <w:style w:type="paragraph" w:customStyle="1" w:styleId="DA0DB76CEF9642919FF6CD62D6BF6E86">
    <w:name w:val="DA0DB76CEF9642919FF6CD62D6BF6E86"/>
  </w:style>
  <w:style w:type="paragraph" w:customStyle="1" w:styleId="20943CF0171C491AA4F1D533E613029E">
    <w:name w:val="20943CF0171C491AA4F1D533E613029E"/>
  </w:style>
  <w:style w:type="paragraph" w:customStyle="1" w:styleId="6534A5D6997F40BF8B2A30BAB88CDA3C">
    <w:name w:val="6534A5D6997F40BF8B2A30BAB88CDA3C"/>
  </w:style>
  <w:style w:type="paragraph" w:customStyle="1" w:styleId="C5FDEB66EE214E46B9E356275B79CED2">
    <w:name w:val="C5FDEB66EE214E46B9E356275B79CED2"/>
  </w:style>
  <w:style w:type="paragraph" w:customStyle="1" w:styleId="3C56C044ECE845FD9E22A0055A6F6AD6">
    <w:name w:val="3C56C044ECE845FD9E22A0055A6F6AD6"/>
  </w:style>
  <w:style w:type="paragraph" w:customStyle="1" w:styleId="5F38A3148B2846B7A47CAEB347D49A91">
    <w:name w:val="5F38A3148B2846B7A47CAEB347D49A91"/>
  </w:style>
  <w:style w:type="paragraph" w:customStyle="1" w:styleId="44BFC7DE70F0477787BEF231DEA0E774">
    <w:name w:val="44BFC7DE70F0477787BEF231DEA0E774"/>
  </w:style>
  <w:style w:type="paragraph" w:customStyle="1" w:styleId="50837CB2F29B4DFC8EDE37C68E25A85F">
    <w:name w:val="50837CB2F29B4DFC8EDE37C68E25A85F"/>
  </w:style>
  <w:style w:type="paragraph" w:customStyle="1" w:styleId="30A8AA33B43543E9A5A46983BBE4E628">
    <w:name w:val="30A8AA33B43543E9A5A46983BBE4E628"/>
  </w:style>
  <w:style w:type="paragraph" w:customStyle="1" w:styleId="6BBC965DB7D245B9B3B1E64B1F2B719E">
    <w:name w:val="6BBC965DB7D245B9B3B1E64B1F2B719E"/>
  </w:style>
  <w:style w:type="paragraph" w:customStyle="1" w:styleId="462C424CAF4E4384B8E9134655E56AD6">
    <w:name w:val="462C424CAF4E4384B8E9134655E56AD6"/>
  </w:style>
  <w:style w:type="paragraph" w:customStyle="1" w:styleId="CEA36CB45BE640C983F1E314929390FA">
    <w:name w:val="CEA36CB45BE640C983F1E314929390FA"/>
  </w:style>
  <w:style w:type="paragraph" w:customStyle="1" w:styleId="759FD3EE86BB46409059333CB348C7BA">
    <w:name w:val="759FD3EE86BB46409059333CB348C7BA"/>
  </w:style>
  <w:style w:type="paragraph" w:customStyle="1" w:styleId="1B57884DE2E444A8AFF4FDDDF8EB18A3">
    <w:name w:val="1B57884DE2E444A8AFF4FDDDF8EB18A3"/>
  </w:style>
  <w:style w:type="paragraph" w:customStyle="1" w:styleId="12420099D008427E8207FDE00E3374B1">
    <w:name w:val="12420099D008427E8207FDE00E3374B1"/>
  </w:style>
  <w:style w:type="paragraph" w:customStyle="1" w:styleId="DDBDF6D6957E49088B6A318CF806FDBC">
    <w:name w:val="DDBDF6D6957E49088B6A318CF806FDBC"/>
  </w:style>
  <w:style w:type="paragraph" w:customStyle="1" w:styleId="92FE295BDCB340F8A8C8390EC5E61720">
    <w:name w:val="92FE295BDCB340F8A8C8390EC5E61720"/>
  </w:style>
  <w:style w:type="paragraph" w:customStyle="1" w:styleId="8879054B3A704EEBBFA544A7B7E979CE">
    <w:name w:val="8879054B3A704EEBBFA544A7B7E979CE"/>
  </w:style>
  <w:style w:type="paragraph" w:customStyle="1" w:styleId="17BB0737D049458FA41C85C9D8CA4977">
    <w:name w:val="17BB0737D049458FA41C85C9D8CA4977"/>
  </w:style>
  <w:style w:type="paragraph" w:customStyle="1" w:styleId="ADE6799FC32A47EDB4DB9890623BD051">
    <w:name w:val="ADE6799FC32A47EDB4DB9890623BD051"/>
  </w:style>
  <w:style w:type="paragraph" w:customStyle="1" w:styleId="934BE9A9494948C096DDA237AB76B120">
    <w:name w:val="934BE9A9494948C096DDA237AB76B120"/>
  </w:style>
  <w:style w:type="paragraph" w:customStyle="1" w:styleId="C88204F6D7D548B097BD537551F7FCD8">
    <w:name w:val="C88204F6D7D548B097BD537551F7FCD8"/>
  </w:style>
  <w:style w:type="paragraph" w:customStyle="1" w:styleId="E06EB91025ED4F15A2EDC2296BAB577E">
    <w:name w:val="E06EB91025ED4F15A2EDC2296BAB577E"/>
  </w:style>
  <w:style w:type="paragraph" w:customStyle="1" w:styleId="8C4CA19D81CB42B9B1FF01FCC1341F55">
    <w:name w:val="8C4CA19D81CB42B9B1FF01FCC1341F55"/>
  </w:style>
  <w:style w:type="paragraph" w:customStyle="1" w:styleId="CF922DD7777B403AAAAEBF3CD71A9CC2">
    <w:name w:val="CF922DD7777B403AAAAEBF3CD71A9CC2"/>
  </w:style>
  <w:style w:type="paragraph" w:customStyle="1" w:styleId="918F088A9C9543E2A2C92C4E8C60C84B">
    <w:name w:val="918F088A9C9543E2A2C92C4E8C60C84B"/>
  </w:style>
  <w:style w:type="paragraph" w:customStyle="1" w:styleId="0C0ADFF690744DDEBF3B4687B4C52023">
    <w:name w:val="0C0ADFF690744DDEBF3B4687B4C52023"/>
  </w:style>
  <w:style w:type="paragraph" w:customStyle="1" w:styleId="E0A0C1E8E4A24BAD81CD306FB68E50E4">
    <w:name w:val="E0A0C1E8E4A24BAD81CD306FB68E50E4"/>
  </w:style>
  <w:style w:type="paragraph" w:customStyle="1" w:styleId="98DE6325472A4B878F3874DC4389EF65">
    <w:name w:val="98DE6325472A4B878F3874DC4389EF65"/>
  </w:style>
  <w:style w:type="paragraph" w:customStyle="1" w:styleId="A42CA07180D34A80B323C40928091D21">
    <w:name w:val="A42CA07180D34A80B323C40928091D21"/>
  </w:style>
  <w:style w:type="paragraph" w:customStyle="1" w:styleId="A4729F43AB7D4344B81EEC836016984D">
    <w:name w:val="A4729F43AB7D4344B81EEC836016984D"/>
  </w:style>
  <w:style w:type="paragraph" w:customStyle="1" w:styleId="9E977245C7054E28855DB0CB2D0EAB5D">
    <w:name w:val="9E977245C7054E28855DB0CB2D0EAB5D"/>
  </w:style>
  <w:style w:type="paragraph" w:customStyle="1" w:styleId="5A1880173CF74579A476D2D6DA610D30">
    <w:name w:val="5A1880173CF74579A476D2D6DA610D30"/>
  </w:style>
  <w:style w:type="paragraph" w:customStyle="1" w:styleId="8FB61CA5C1E24DD8B0BEC636CADCB162">
    <w:name w:val="8FB61CA5C1E24DD8B0BEC636CADCB162"/>
  </w:style>
  <w:style w:type="paragraph" w:customStyle="1" w:styleId="7BD3564710A144519379CE323C7FC778">
    <w:name w:val="7BD3564710A144519379CE323C7FC778"/>
  </w:style>
  <w:style w:type="paragraph" w:customStyle="1" w:styleId="9020F5FFBBB54D6E9CFA3BCC65144219">
    <w:name w:val="9020F5FFBBB54D6E9CFA3BCC65144219"/>
  </w:style>
  <w:style w:type="paragraph" w:customStyle="1" w:styleId="1AD44A8316FF4D62BDB271C2A901FD29">
    <w:name w:val="1AD44A8316FF4D62BDB271C2A901FD29"/>
  </w:style>
  <w:style w:type="paragraph" w:customStyle="1" w:styleId="37FB188E26184B17990334ADFF7FE3C7">
    <w:name w:val="37FB188E26184B17990334ADFF7FE3C7"/>
  </w:style>
  <w:style w:type="paragraph" w:customStyle="1" w:styleId="3658CDF925AF4C1C937DFF1383879FAB">
    <w:name w:val="3658CDF925AF4C1C937DFF1383879FAB"/>
  </w:style>
  <w:style w:type="paragraph" w:customStyle="1" w:styleId="9BFD04368B494ADD96D860CFECFDFE1F">
    <w:name w:val="9BFD04368B494ADD96D860CFECFDFE1F"/>
  </w:style>
  <w:style w:type="paragraph" w:customStyle="1" w:styleId="5928DAC1D3B94C868CF1207EFDF78C45">
    <w:name w:val="5928DAC1D3B94C868CF1207EFDF78C45"/>
  </w:style>
  <w:style w:type="paragraph" w:customStyle="1" w:styleId="CD2E235C72E946B88B49C7AE272A472A">
    <w:name w:val="CD2E235C72E946B88B49C7AE272A472A"/>
  </w:style>
  <w:style w:type="paragraph" w:customStyle="1" w:styleId="4A855C0CEB0845EC95B0DEFAB93A8796">
    <w:name w:val="4A855C0CEB0845EC95B0DEFAB93A8796"/>
  </w:style>
  <w:style w:type="paragraph" w:customStyle="1" w:styleId="354A5DABE2684EF6B5ED5CB512D1E779">
    <w:name w:val="354A5DABE2684EF6B5ED5CB512D1E779"/>
  </w:style>
  <w:style w:type="paragraph" w:customStyle="1" w:styleId="A910C2E4F307439387F6C6376A505EF6">
    <w:name w:val="A910C2E4F307439387F6C6376A505EF6"/>
  </w:style>
  <w:style w:type="paragraph" w:customStyle="1" w:styleId="5425BD448F7A47A9B5BD2751E9528899">
    <w:name w:val="5425BD448F7A47A9B5BD2751E9528899"/>
  </w:style>
  <w:style w:type="paragraph" w:customStyle="1" w:styleId="F5001C2A533B43BA81C84BEB5BBD1943">
    <w:name w:val="F5001C2A533B43BA81C84BEB5BBD1943"/>
  </w:style>
  <w:style w:type="paragraph" w:customStyle="1" w:styleId="ABA1A183F47E4A41BB2149C52DBB2113">
    <w:name w:val="ABA1A183F47E4A41BB2149C52DBB2113"/>
  </w:style>
  <w:style w:type="paragraph" w:customStyle="1" w:styleId="FB9AD12211AC44E598E11CC17DD0BE90">
    <w:name w:val="FB9AD12211AC44E598E11CC17DD0BE90"/>
  </w:style>
  <w:style w:type="paragraph" w:customStyle="1" w:styleId="57E6E4FEA5C645E79301B8B2BF50E5B7">
    <w:name w:val="57E6E4FEA5C645E79301B8B2BF50E5B7"/>
  </w:style>
  <w:style w:type="paragraph" w:customStyle="1" w:styleId="9A56D05DA67A4D1D892CB366666A7B33">
    <w:name w:val="9A56D05DA67A4D1D892CB366666A7B33"/>
  </w:style>
  <w:style w:type="paragraph" w:customStyle="1" w:styleId="D60A2C0EEECB4FB98CEE90734CCB2D89">
    <w:name w:val="D60A2C0EEECB4FB98CEE90734CCB2D89"/>
  </w:style>
  <w:style w:type="paragraph" w:customStyle="1" w:styleId="7D20509399C84B4E9B986D5E654CE82C">
    <w:name w:val="7D20509399C84B4E9B986D5E654CE82C"/>
  </w:style>
  <w:style w:type="paragraph" w:customStyle="1" w:styleId="CE69D79458884283870EEE5C0F7D1CDB">
    <w:name w:val="CE69D79458884283870EEE5C0F7D1CDB"/>
  </w:style>
  <w:style w:type="paragraph" w:customStyle="1" w:styleId="B231F31F451442E698FA4876E6DF1E3B">
    <w:name w:val="B231F31F451442E698FA4876E6DF1E3B"/>
  </w:style>
  <w:style w:type="paragraph" w:customStyle="1" w:styleId="786B1AE39F5742B9B6D2A78A50DC291C">
    <w:name w:val="786B1AE39F5742B9B6D2A78A50DC291C"/>
  </w:style>
  <w:style w:type="paragraph" w:customStyle="1" w:styleId="C4146C7A97574A36A6E2582E3C8F2356">
    <w:name w:val="C4146C7A97574A36A6E2582E3C8F2356"/>
  </w:style>
  <w:style w:type="paragraph" w:customStyle="1" w:styleId="FB57788ECF3F43DB83C712A836274545">
    <w:name w:val="FB57788ECF3F43DB83C712A836274545"/>
  </w:style>
  <w:style w:type="paragraph" w:customStyle="1" w:styleId="162BC115593C46BBAD63296C75727D38">
    <w:name w:val="162BC115593C46BBAD63296C75727D38"/>
  </w:style>
  <w:style w:type="paragraph" w:customStyle="1" w:styleId="79BC74C8061142D0B6ED9E1A28F80496">
    <w:name w:val="79BC74C8061142D0B6ED9E1A28F80496"/>
  </w:style>
  <w:style w:type="paragraph" w:customStyle="1" w:styleId="717DD9FF813D4A7DAF3EACDCEF5D1B23">
    <w:name w:val="717DD9FF813D4A7DAF3EACDCEF5D1B23"/>
  </w:style>
  <w:style w:type="paragraph" w:customStyle="1" w:styleId="6855DF9777FB47A6A357949D1F1CD825">
    <w:name w:val="6855DF9777FB47A6A357949D1F1CD825"/>
  </w:style>
  <w:style w:type="paragraph" w:customStyle="1" w:styleId="20B7CF8EB7D3486C9C72FB1ADEC8798B">
    <w:name w:val="20B7CF8EB7D3486C9C72FB1ADEC8798B"/>
  </w:style>
  <w:style w:type="paragraph" w:customStyle="1" w:styleId="E396405828E448C1BBF3CE951A3CF4ED">
    <w:name w:val="E396405828E448C1BBF3CE951A3CF4ED"/>
  </w:style>
  <w:style w:type="paragraph" w:customStyle="1" w:styleId="4AEE67767BB8474492458171516B241F">
    <w:name w:val="4AEE67767BB8474492458171516B241F"/>
  </w:style>
  <w:style w:type="paragraph" w:customStyle="1" w:styleId="58EE5DD07AC74D2BB60B10D263151490">
    <w:name w:val="58EE5DD07AC74D2BB60B10D263151490"/>
  </w:style>
  <w:style w:type="paragraph" w:customStyle="1" w:styleId="A6CA7E11DDAE4574A6F9AB07ECB9DC3E">
    <w:name w:val="A6CA7E11DDAE4574A6F9AB07ECB9DC3E"/>
  </w:style>
  <w:style w:type="paragraph" w:customStyle="1" w:styleId="F631EE8989984FB29F1D105C3CFF63F2">
    <w:name w:val="F631EE8989984FB29F1D105C3CFF63F2"/>
  </w:style>
  <w:style w:type="paragraph" w:customStyle="1" w:styleId="C6B26C0B29C84D12BECED5BB9CE707BA">
    <w:name w:val="C6B26C0B29C84D12BECED5BB9CE707BA"/>
  </w:style>
  <w:style w:type="paragraph" w:customStyle="1" w:styleId="2813D82E37E643049C643C5B2F66EBB8">
    <w:name w:val="2813D82E37E643049C643C5B2F66EBB8"/>
  </w:style>
  <w:style w:type="paragraph" w:customStyle="1" w:styleId="475D21D5AD1442BAA3565B7F4F2933FD">
    <w:name w:val="475D21D5AD1442BAA3565B7F4F2933FD"/>
  </w:style>
  <w:style w:type="paragraph" w:customStyle="1" w:styleId="6DFA258AD7994C279E8630FE02837069">
    <w:name w:val="6DFA258AD7994C279E8630FE02837069"/>
  </w:style>
  <w:style w:type="paragraph" w:customStyle="1" w:styleId="B943DC54A27E4C8D8572944CCF3451F7">
    <w:name w:val="B943DC54A27E4C8D8572944CCF3451F7"/>
  </w:style>
  <w:style w:type="paragraph" w:customStyle="1" w:styleId="9B7477F5D99F46F0940A7DAAC423BDD0">
    <w:name w:val="9B7477F5D99F46F0940A7DAAC423BDD0"/>
  </w:style>
  <w:style w:type="paragraph" w:customStyle="1" w:styleId="09005C830258482DB6ADC299A4F573AA">
    <w:name w:val="09005C830258482DB6ADC299A4F573AA"/>
  </w:style>
  <w:style w:type="paragraph" w:customStyle="1" w:styleId="8126969693DD40CEBD5C5A8F8D189B8E">
    <w:name w:val="8126969693DD40CEBD5C5A8F8D189B8E"/>
  </w:style>
  <w:style w:type="paragraph" w:customStyle="1" w:styleId="8F9BE03FCD4142B1843CE4C44716DEC2">
    <w:name w:val="8F9BE03FCD4142B1843CE4C44716DEC2"/>
  </w:style>
  <w:style w:type="paragraph" w:customStyle="1" w:styleId="8F3E301A63FF40D69463CAD1A6D4F1F0">
    <w:name w:val="8F3E301A63FF40D69463CAD1A6D4F1F0"/>
  </w:style>
  <w:style w:type="paragraph" w:customStyle="1" w:styleId="E065C9A4B99348F9B6641073F4F9437A">
    <w:name w:val="E065C9A4B99348F9B6641073F4F9437A"/>
  </w:style>
  <w:style w:type="paragraph" w:customStyle="1" w:styleId="D41E793B50204F7D84352603266FF29B">
    <w:name w:val="D41E793B50204F7D84352603266FF29B"/>
  </w:style>
  <w:style w:type="paragraph" w:customStyle="1" w:styleId="B24F1298F41D471D8350E5344D8D73F3">
    <w:name w:val="B24F1298F41D471D8350E5344D8D73F3"/>
  </w:style>
  <w:style w:type="paragraph" w:customStyle="1" w:styleId="B88A830862344A33B6B7987E083B2C4C">
    <w:name w:val="B88A830862344A33B6B7987E083B2C4C"/>
  </w:style>
  <w:style w:type="paragraph" w:customStyle="1" w:styleId="A6627A7D0C4246D1AF05662FCA3F0EFA">
    <w:name w:val="A6627A7D0C4246D1AF05662FCA3F0EFA"/>
  </w:style>
  <w:style w:type="paragraph" w:customStyle="1" w:styleId="D7057F5143EA48E7845682404C214887">
    <w:name w:val="D7057F5143EA48E7845682404C2148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Informal meeting minutes</Template>
  <TotalTime>0</TotalTime>
  <Pages>2</Pages>
  <Words>477</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2022-04-18T05:17:00Z</dcterms:created>
  <dcterms:modified xsi:type="dcterms:W3CDTF">2022-04-18T05:45:00Z</dcterms:modified>
  <cp:version/>
</cp:coreProperties>
</file>